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20A34" w14:textId="77777777" w:rsidR="00D5413C" w:rsidRDefault="00BE2C80">
      <w:pPr>
        <w:pStyle w:val="Photo"/>
      </w:pPr>
      <w:bookmarkStart w:id="0" w:name="_Toc321147011"/>
      <w:bookmarkStart w:id="1" w:name="_Toc318189312"/>
      <w:bookmarkStart w:id="2" w:name="_Toc318188327"/>
      <w:bookmarkStart w:id="3" w:name="_Toc318188227"/>
      <w:bookmarkStart w:id="4" w:name="_Toc321147149"/>
      <w:r>
        <w:rPr>
          <w:noProof/>
        </w:rPr>
        <w:drawing>
          <wp:anchor distT="0" distB="0" distL="114300" distR="114300" simplePos="0" relativeHeight="251646976" behindDoc="0" locked="0" layoutInCell="1" allowOverlap="1" wp14:anchorId="7189E2A2" wp14:editId="68F77C9B">
            <wp:simplePos x="0" y="0"/>
            <wp:positionH relativeFrom="column">
              <wp:posOffset>0</wp:posOffset>
            </wp:positionH>
            <wp:positionV relativeFrom="paragraph">
              <wp:posOffset>1524000</wp:posOffset>
            </wp:positionV>
            <wp:extent cx="5486400" cy="3429000"/>
            <wp:effectExtent l="0" t="0" r="0" b="0"/>
            <wp:wrapNone/>
            <wp:docPr id="5" name="Picture 5" descr="Resultado de imagen de toro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toronto&quot;"/>
                    <pic:cNvPicPr>
                      <a:picLocks noChangeAspect="1" noChangeArrowheads="1"/>
                    </pic:cNvPicPr>
                  </pic:nvPicPr>
                  <pic:blipFill>
                    <a:blip r:embed="rId8">
                      <a:alphaModFix amt="5000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14:sizeRelV relativeFrom="margin">
              <wp14:pctHeight>0</wp14:pctHeight>
            </wp14:sizeRelV>
          </wp:anchor>
        </w:drawing>
      </w:r>
      <w:r w:rsidR="006B0B10">
        <w:rPr>
          <w:noProof/>
        </w:rPr>
        <w:drawing>
          <wp:inline distT="0" distB="0" distL="0" distR="0" wp14:anchorId="25B53CB6" wp14:editId="79742DEE">
            <wp:extent cx="5486400" cy="3430270"/>
            <wp:effectExtent l="0" t="0" r="3810" b="0"/>
            <wp:docPr id="1" name="Picture 1" descr="Resultado de imagen de malag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alaga&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430270"/>
                    </a:xfrm>
                    <a:prstGeom prst="rect">
                      <a:avLst/>
                    </a:prstGeom>
                    <a:noFill/>
                    <a:ln>
                      <a:noFill/>
                    </a:ln>
                  </pic:spPr>
                </pic:pic>
              </a:graphicData>
            </a:graphic>
          </wp:inline>
        </w:drawing>
      </w:r>
    </w:p>
    <w:p w14:paraId="04CE6049" w14:textId="30126ADC" w:rsidR="001638F6" w:rsidRDefault="00BE2C80" w:rsidP="00D5413C">
      <w:pPr>
        <w:pStyle w:val="Title"/>
      </w:pPr>
      <w:r>
        <w:t>Correlation between Malaga and Toronto Neighborhoods</w:t>
      </w:r>
    </w:p>
    <w:p w14:paraId="7C507981" w14:textId="7D52D054" w:rsidR="001638F6" w:rsidRPr="00D5413C" w:rsidRDefault="00306C07" w:rsidP="00D5413C">
      <w:pPr>
        <w:pStyle w:val="Subtitle"/>
      </w:pPr>
      <w:r>
        <w:t>Juan Antonio Garc</w:t>
      </w:r>
      <w:r w:rsidR="009D1B14">
        <w:t>i</w:t>
      </w:r>
      <w:r>
        <w:t>a Fern</w:t>
      </w:r>
      <w:r w:rsidR="009D1B14">
        <w:t>a</w:t>
      </w:r>
      <w:r>
        <w:t>ndez</w:t>
      </w:r>
    </w:p>
    <w:p w14:paraId="360B846C" w14:textId="77777777" w:rsidR="001F64C6" w:rsidRDefault="00306C07" w:rsidP="00306C07">
      <w:pPr>
        <w:pStyle w:val="ContactInfo"/>
        <w:ind w:left="-142" w:right="-149"/>
      </w:pPr>
      <w:r>
        <w:t>Coursera | IBM Data Science Capstone Project</w:t>
      </w:r>
      <w:r w:rsidR="00D5413C">
        <w:t xml:space="preserve"> |</w:t>
      </w:r>
      <w:r w:rsidR="00D5413C" w:rsidRPr="00D5413C">
        <w:t xml:space="preserve"> </w:t>
      </w:r>
      <w:r>
        <w:t>January 2020</w:t>
      </w:r>
    </w:p>
    <w:p w14:paraId="2C90B4AF" w14:textId="77777777" w:rsidR="001F64C6" w:rsidRDefault="001F64C6" w:rsidP="00306C07">
      <w:pPr>
        <w:pStyle w:val="ContactInfo"/>
        <w:ind w:left="-142" w:right="-149"/>
      </w:pPr>
    </w:p>
    <w:p w14:paraId="60B690CD" w14:textId="77777777" w:rsidR="001F64C6" w:rsidRDefault="001F64C6" w:rsidP="00306C07">
      <w:pPr>
        <w:pStyle w:val="ContactInfo"/>
        <w:ind w:left="-142" w:right="-149"/>
      </w:pPr>
    </w:p>
    <w:p w14:paraId="1E86EBF4" w14:textId="77777777" w:rsidR="001F64C6" w:rsidRDefault="001F64C6" w:rsidP="00306C07">
      <w:pPr>
        <w:pStyle w:val="ContactInfo"/>
        <w:ind w:left="-142" w:right="-149"/>
      </w:pPr>
    </w:p>
    <w:p w14:paraId="375C6677" w14:textId="77777777" w:rsidR="001F64C6" w:rsidRDefault="001F64C6" w:rsidP="00306C07">
      <w:pPr>
        <w:pStyle w:val="ContactInfo"/>
        <w:ind w:left="-142" w:right="-149"/>
      </w:pPr>
    </w:p>
    <w:p w14:paraId="49180F18" w14:textId="77777777" w:rsidR="001F64C6" w:rsidRDefault="001F64C6" w:rsidP="00306C07">
      <w:pPr>
        <w:pStyle w:val="ContactInfo"/>
        <w:ind w:left="-142" w:right="-149"/>
      </w:pPr>
    </w:p>
    <w:p w14:paraId="39C1E7D4" w14:textId="77777777" w:rsidR="001F64C6" w:rsidRDefault="001F64C6" w:rsidP="00306C07">
      <w:pPr>
        <w:pStyle w:val="ContactInfo"/>
        <w:ind w:left="-142" w:right="-149"/>
      </w:pPr>
    </w:p>
    <w:sdt>
      <w:sdtPr>
        <w:rPr>
          <w:rFonts w:asciiTheme="minorHAnsi" w:eastAsiaTheme="minorEastAsia" w:hAnsiTheme="minorHAnsi" w:cstheme="minorBidi"/>
          <w:color w:val="4D322D" w:themeColor="text2"/>
          <w:sz w:val="22"/>
          <w:szCs w:val="22"/>
        </w:rPr>
        <w:id w:val="954753560"/>
        <w:docPartObj>
          <w:docPartGallery w:val="Table of Contents"/>
          <w:docPartUnique/>
        </w:docPartObj>
      </w:sdtPr>
      <w:sdtEndPr>
        <w:rPr>
          <w:b/>
          <w:bCs/>
          <w:noProof/>
        </w:rPr>
      </w:sdtEndPr>
      <w:sdtContent>
        <w:p w14:paraId="233C768A" w14:textId="74026F49" w:rsidR="001F64C6" w:rsidRDefault="001F64C6">
          <w:pPr>
            <w:pStyle w:val="TOCHeading"/>
          </w:pPr>
          <w:r>
            <w:t>Contents</w:t>
          </w:r>
        </w:p>
        <w:p w14:paraId="053E0C93" w14:textId="5A79BD01" w:rsidR="00C57285" w:rsidRDefault="001F64C6">
          <w:pPr>
            <w:pStyle w:val="TOC1"/>
            <w:tabs>
              <w:tab w:val="right" w:leader="dot" w:pos="8630"/>
            </w:tabs>
            <w:rPr>
              <w:noProof/>
              <w:color w:val="auto"/>
              <w:lang w:val="en-GB" w:eastAsia="en-GB"/>
            </w:rPr>
          </w:pPr>
          <w:r>
            <w:fldChar w:fldCharType="begin"/>
          </w:r>
          <w:r>
            <w:instrText xml:space="preserve"> TOC \o "1-3" \h \z \u </w:instrText>
          </w:r>
          <w:r>
            <w:fldChar w:fldCharType="separate"/>
          </w:r>
          <w:hyperlink w:anchor="_Toc36410341" w:history="1">
            <w:r w:rsidR="00C57285" w:rsidRPr="004620A7">
              <w:rPr>
                <w:rStyle w:val="Hyperlink"/>
                <w:b/>
                <w:bCs/>
                <w:noProof/>
              </w:rPr>
              <w:t>Introduction</w:t>
            </w:r>
            <w:r w:rsidR="00C57285">
              <w:rPr>
                <w:noProof/>
                <w:webHidden/>
              </w:rPr>
              <w:tab/>
            </w:r>
            <w:r w:rsidR="00C57285">
              <w:rPr>
                <w:noProof/>
                <w:webHidden/>
              </w:rPr>
              <w:fldChar w:fldCharType="begin"/>
            </w:r>
            <w:r w:rsidR="00C57285">
              <w:rPr>
                <w:noProof/>
                <w:webHidden/>
              </w:rPr>
              <w:instrText xml:space="preserve"> PAGEREF _Toc36410341 \h </w:instrText>
            </w:r>
            <w:r w:rsidR="00C57285">
              <w:rPr>
                <w:noProof/>
                <w:webHidden/>
              </w:rPr>
            </w:r>
            <w:r w:rsidR="00C57285">
              <w:rPr>
                <w:noProof/>
                <w:webHidden/>
              </w:rPr>
              <w:fldChar w:fldCharType="separate"/>
            </w:r>
            <w:r w:rsidR="00C57285">
              <w:rPr>
                <w:noProof/>
                <w:webHidden/>
              </w:rPr>
              <w:t>2</w:t>
            </w:r>
            <w:r w:rsidR="00C57285">
              <w:rPr>
                <w:noProof/>
                <w:webHidden/>
              </w:rPr>
              <w:fldChar w:fldCharType="end"/>
            </w:r>
          </w:hyperlink>
        </w:p>
        <w:p w14:paraId="38751EAC" w14:textId="0C758AC6" w:rsidR="00C57285" w:rsidRDefault="00C57285">
          <w:pPr>
            <w:pStyle w:val="TOC2"/>
            <w:tabs>
              <w:tab w:val="right" w:leader="dot" w:pos="8630"/>
            </w:tabs>
            <w:rPr>
              <w:noProof/>
              <w:color w:val="auto"/>
              <w:lang w:val="en-GB" w:eastAsia="en-GB"/>
            </w:rPr>
          </w:pPr>
          <w:hyperlink w:anchor="_Toc36410342" w:history="1">
            <w:r w:rsidRPr="004620A7">
              <w:rPr>
                <w:rStyle w:val="Hyperlink"/>
                <w:b/>
                <w:bCs/>
                <w:noProof/>
              </w:rPr>
              <w:t>Problem description</w:t>
            </w:r>
            <w:r>
              <w:rPr>
                <w:noProof/>
                <w:webHidden/>
              </w:rPr>
              <w:tab/>
            </w:r>
            <w:r>
              <w:rPr>
                <w:noProof/>
                <w:webHidden/>
              </w:rPr>
              <w:fldChar w:fldCharType="begin"/>
            </w:r>
            <w:r>
              <w:rPr>
                <w:noProof/>
                <w:webHidden/>
              </w:rPr>
              <w:instrText xml:space="preserve"> PAGEREF _Toc36410342 \h </w:instrText>
            </w:r>
            <w:r>
              <w:rPr>
                <w:noProof/>
                <w:webHidden/>
              </w:rPr>
            </w:r>
            <w:r>
              <w:rPr>
                <w:noProof/>
                <w:webHidden/>
              </w:rPr>
              <w:fldChar w:fldCharType="separate"/>
            </w:r>
            <w:r>
              <w:rPr>
                <w:noProof/>
                <w:webHidden/>
              </w:rPr>
              <w:t>2</w:t>
            </w:r>
            <w:r>
              <w:rPr>
                <w:noProof/>
                <w:webHidden/>
              </w:rPr>
              <w:fldChar w:fldCharType="end"/>
            </w:r>
          </w:hyperlink>
        </w:p>
        <w:p w14:paraId="002679F7" w14:textId="6DFBD9A1" w:rsidR="00C57285" w:rsidRDefault="00C57285">
          <w:pPr>
            <w:pStyle w:val="TOC2"/>
            <w:tabs>
              <w:tab w:val="right" w:leader="dot" w:pos="8630"/>
            </w:tabs>
            <w:rPr>
              <w:noProof/>
              <w:color w:val="auto"/>
              <w:lang w:val="en-GB" w:eastAsia="en-GB"/>
            </w:rPr>
          </w:pPr>
          <w:hyperlink w:anchor="_Toc36410343" w:history="1">
            <w:r w:rsidRPr="004620A7">
              <w:rPr>
                <w:rStyle w:val="Hyperlink"/>
                <w:b/>
                <w:bCs/>
                <w:noProof/>
              </w:rPr>
              <w:t>Target audience</w:t>
            </w:r>
            <w:r>
              <w:rPr>
                <w:noProof/>
                <w:webHidden/>
              </w:rPr>
              <w:tab/>
            </w:r>
            <w:r>
              <w:rPr>
                <w:noProof/>
                <w:webHidden/>
              </w:rPr>
              <w:fldChar w:fldCharType="begin"/>
            </w:r>
            <w:r>
              <w:rPr>
                <w:noProof/>
                <w:webHidden/>
              </w:rPr>
              <w:instrText xml:space="preserve"> PAGEREF _Toc36410343 \h </w:instrText>
            </w:r>
            <w:r>
              <w:rPr>
                <w:noProof/>
                <w:webHidden/>
              </w:rPr>
            </w:r>
            <w:r>
              <w:rPr>
                <w:noProof/>
                <w:webHidden/>
              </w:rPr>
              <w:fldChar w:fldCharType="separate"/>
            </w:r>
            <w:r>
              <w:rPr>
                <w:noProof/>
                <w:webHidden/>
              </w:rPr>
              <w:t>2</w:t>
            </w:r>
            <w:r>
              <w:rPr>
                <w:noProof/>
                <w:webHidden/>
              </w:rPr>
              <w:fldChar w:fldCharType="end"/>
            </w:r>
          </w:hyperlink>
        </w:p>
        <w:p w14:paraId="5F21A529" w14:textId="15D2525E" w:rsidR="00C57285" w:rsidRDefault="00C57285">
          <w:pPr>
            <w:pStyle w:val="TOC2"/>
            <w:tabs>
              <w:tab w:val="right" w:leader="dot" w:pos="8630"/>
            </w:tabs>
            <w:rPr>
              <w:noProof/>
              <w:color w:val="auto"/>
              <w:lang w:val="en-GB" w:eastAsia="en-GB"/>
            </w:rPr>
          </w:pPr>
          <w:hyperlink w:anchor="_Toc36410344" w:history="1">
            <w:r w:rsidRPr="004620A7">
              <w:rPr>
                <w:rStyle w:val="Hyperlink"/>
                <w:b/>
                <w:bCs/>
                <w:noProof/>
              </w:rPr>
              <w:t>Success criteria</w:t>
            </w:r>
            <w:r>
              <w:rPr>
                <w:noProof/>
                <w:webHidden/>
              </w:rPr>
              <w:tab/>
            </w:r>
            <w:r>
              <w:rPr>
                <w:noProof/>
                <w:webHidden/>
              </w:rPr>
              <w:fldChar w:fldCharType="begin"/>
            </w:r>
            <w:r>
              <w:rPr>
                <w:noProof/>
                <w:webHidden/>
              </w:rPr>
              <w:instrText xml:space="preserve"> PAGEREF _Toc36410344 \h </w:instrText>
            </w:r>
            <w:r>
              <w:rPr>
                <w:noProof/>
                <w:webHidden/>
              </w:rPr>
            </w:r>
            <w:r>
              <w:rPr>
                <w:noProof/>
                <w:webHidden/>
              </w:rPr>
              <w:fldChar w:fldCharType="separate"/>
            </w:r>
            <w:r>
              <w:rPr>
                <w:noProof/>
                <w:webHidden/>
              </w:rPr>
              <w:t>2</w:t>
            </w:r>
            <w:r>
              <w:rPr>
                <w:noProof/>
                <w:webHidden/>
              </w:rPr>
              <w:fldChar w:fldCharType="end"/>
            </w:r>
          </w:hyperlink>
        </w:p>
        <w:p w14:paraId="28CA0B16" w14:textId="54FF3510" w:rsidR="00C57285" w:rsidRDefault="00C57285">
          <w:pPr>
            <w:pStyle w:val="TOC1"/>
            <w:tabs>
              <w:tab w:val="right" w:leader="dot" w:pos="8630"/>
            </w:tabs>
            <w:rPr>
              <w:noProof/>
              <w:color w:val="auto"/>
              <w:lang w:val="en-GB" w:eastAsia="en-GB"/>
            </w:rPr>
          </w:pPr>
          <w:hyperlink w:anchor="_Toc36410345" w:history="1">
            <w:r w:rsidRPr="004620A7">
              <w:rPr>
                <w:rStyle w:val="Hyperlink"/>
                <w:b/>
                <w:bCs/>
                <w:noProof/>
              </w:rPr>
              <w:t>Data Description</w:t>
            </w:r>
            <w:r>
              <w:rPr>
                <w:noProof/>
                <w:webHidden/>
              </w:rPr>
              <w:tab/>
            </w:r>
            <w:r>
              <w:rPr>
                <w:noProof/>
                <w:webHidden/>
              </w:rPr>
              <w:fldChar w:fldCharType="begin"/>
            </w:r>
            <w:r>
              <w:rPr>
                <w:noProof/>
                <w:webHidden/>
              </w:rPr>
              <w:instrText xml:space="preserve"> PAGEREF _Toc36410345 \h </w:instrText>
            </w:r>
            <w:r>
              <w:rPr>
                <w:noProof/>
                <w:webHidden/>
              </w:rPr>
            </w:r>
            <w:r>
              <w:rPr>
                <w:noProof/>
                <w:webHidden/>
              </w:rPr>
              <w:fldChar w:fldCharType="separate"/>
            </w:r>
            <w:r>
              <w:rPr>
                <w:noProof/>
                <w:webHidden/>
              </w:rPr>
              <w:t>3</w:t>
            </w:r>
            <w:r>
              <w:rPr>
                <w:noProof/>
                <w:webHidden/>
              </w:rPr>
              <w:fldChar w:fldCharType="end"/>
            </w:r>
          </w:hyperlink>
        </w:p>
        <w:p w14:paraId="6A181026" w14:textId="14295FA8" w:rsidR="00C57285" w:rsidRDefault="00C57285">
          <w:pPr>
            <w:pStyle w:val="TOC2"/>
            <w:tabs>
              <w:tab w:val="right" w:leader="dot" w:pos="8630"/>
            </w:tabs>
            <w:rPr>
              <w:noProof/>
              <w:color w:val="auto"/>
              <w:lang w:val="en-GB" w:eastAsia="en-GB"/>
            </w:rPr>
          </w:pPr>
          <w:hyperlink w:anchor="_Toc36410346" w:history="1">
            <w:r w:rsidRPr="004620A7">
              <w:rPr>
                <w:rStyle w:val="Hyperlink"/>
                <w:b/>
                <w:bCs/>
                <w:noProof/>
              </w:rPr>
              <w:t>Data sources</w:t>
            </w:r>
            <w:r>
              <w:rPr>
                <w:noProof/>
                <w:webHidden/>
              </w:rPr>
              <w:tab/>
            </w:r>
            <w:r>
              <w:rPr>
                <w:noProof/>
                <w:webHidden/>
              </w:rPr>
              <w:fldChar w:fldCharType="begin"/>
            </w:r>
            <w:r>
              <w:rPr>
                <w:noProof/>
                <w:webHidden/>
              </w:rPr>
              <w:instrText xml:space="preserve"> PAGEREF _Toc36410346 \h </w:instrText>
            </w:r>
            <w:r>
              <w:rPr>
                <w:noProof/>
                <w:webHidden/>
              </w:rPr>
            </w:r>
            <w:r>
              <w:rPr>
                <w:noProof/>
                <w:webHidden/>
              </w:rPr>
              <w:fldChar w:fldCharType="separate"/>
            </w:r>
            <w:r>
              <w:rPr>
                <w:noProof/>
                <w:webHidden/>
              </w:rPr>
              <w:t>3</w:t>
            </w:r>
            <w:r>
              <w:rPr>
                <w:noProof/>
                <w:webHidden/>
              </w:rPr>
              <w:fldChar w:fldCharType="end"/>
            </w:r>
          </w:hyperlink>
        </w:p>
        <w:p w14:paraId="383074BF" w14:textId="25B76CA6" w:rsidR="00C57285" w:rsidRDefault="00C57285">
          <w:pPr>
            <w:pStyle w:val="TOC1"/>
            <w:tabs>
              <w:tab w:val="right" w:leader="dot" w:pos="8630"/>
            </w:tabs>
            <w:rPr>
              <w:noProof/>
              <w:color w:val="auto"/>
              <w:lang w:val="en-GB" w:eastAsia="en-GB"/>
            </w:rPr>
          </w:pPr>
          <w:hyperlink w:anchor="_Toc36410347" w:history="1">
            <w:r w:rsidRPr="004620A7">
              <w:rPr>
                <w:rStyle w:val="Hyperlink"/>
                <w:b/>
                <w:bCs/>
                <w:noProof/>
              </w:rPr>
              <w:t>Methodology</w:t>
            </w:r>
            <w:r>
              <w:rPr>
                <w:noProof/>
                <w:webHidden/>
              </w:rPr>
              <w:tab/>
            </w:r>
            <w:r>
              <w:rPr>
                <w:noProof/>
                <w:webHidden/>
              </w:rPr>
              <w:fldChar w:fldCharType="begin"/>
            </w:r>
            <w:r>
              <w:rPr>
                <w:noProof/>
                <w:webHidden/>
              </w:rPr>
              <w:instrText xml:space="preserve"> PAGEREF _Toc36410347 \h </w:instrText>
            </w:r>
            <w:r>
              <w:rPr>
                <w:noProof/>
                <w:webHidden/>
              </w:rPr>
            </w:r>
            <w:r>
              <w:rPr>
                <w:noProof/>
                <w:webHidden/>
              </w:rPr>
              <w:fldChar w:fldCharType="separate"/>
            </w:r>
            <w:r>
              <w:rPr>
                <w:noProof/>
                <w:webHidden/>
              </w:rPr>
              <w:t>4</w:t>
            </w:r>
            <w:r>
              <w:rPr>
                <w:noProof/>
                <w:webHidden/>
              </w:rPr>
              <w:fldChar w:fldCharType="end"/>
            </w:r>
          </w:hyperlink>
        </w:p>
        <w:p w14:paraId="35FB8F4A" w14:textId="410DEF55" w:rsidR="00C57285" w:rsidRDefault="00C57285">
          <w:pPr>
            <w:pStyle w:val="TOC2"/>
            <w:tabs>
              <w:tab w:val="right" w:leader="dot" w:pos="8630"/>
            </w:tabs>
            <w:rPr>
              <w:noProof/>
              <w:color w:val="auto"/>
              <w:lang w:val="en-GB" w:eastAsia="en-GB"/>
            </w:rPr>
          </w:pPr>
          <w:hyperlink w:anchor="_Toc36410348" w:history="1">
            <w:r w:rsidRPr="004620A7">
              <w:rPr>
                <w:rStyle w:val="Hyperlink"/>
                <w:b/>
                <w:bCs/>
                <w:noProof/>
              </w:rPr>
              <w:t>Web scraping</w:t>
            </w:r>
            <w:r>
              <w:rPr>
                <w:noProof/>
                <w:webHidden/>
              </w:rPr>
              <w:tab/>
            </w:r>
            <w:r>
              <w:rPr>
                <w:noProof/>
                <w:webHidden/>
              </w:rPr>
              <w:fldChar w:fldCharType="begin"/>
            </w:r>
            <w:r>
              <w:rPr>
                <w:noProof/>
                <w:webHidden/>
              </w:rPr>
              <w:instrText xml:space="preserve"> PAGEREF _Toc36410348 \h </w:instrText>
            </w:r>
            <w:r>
              <w:rPr>
                <w:noProof/>
                <w:webHidden/>
              </w:rPr>
            </w:r>
            <w:r>
              <w:rPr>
                <w:noProof/>
                <w:webHidden/>
              </w:rPr>
              <w:fldChar w:fldCharType="separate"/>
            </w:r>
            <w:r>
              <w:rPr>
                <w:noProof/>
                <w:webHidden/>
              </w:rPr>
              <w:t>4</w:t>
            </w:r>
            <w:r>
              <w:rPr>
                <w:noProof/>
                <w:webHidden/>
              </w:rPr>
              <w:fldChar w:fldCharType="end"/>
            </w:r>
          </w:hyperlink>
        </w:p>
        <w:p w14:paraId="0EB4E3CD" w14:textId="693E0086" w:rsidR="00C57285" w:rsidRDefault="00C57285">
          <w:pPr>
            <w:pStyle w:val="TOC2"/>
            <w:tabs>
              <w:tab w:val="right" w:leader="dot" w:pos="8630"/>
            </w:tabs>
            <w:rPr>
              <w:noProof/>
              <w:color w:val="auto"/>
              <w:lang w:val="en-GB" w:eastAsia="en-GB"/>
            </w:rPr>
          </w:pPr>
          <w:hyperlink w:anchor="_Toc36410349" w:history="1">
            <w:r w:rsidRPr="004620A7">
              <w:rPr>
                <w:rStyle w:val="Hyperlink"/>
                <w:b/>
                <w:bCs/>
                <w:noProof/>
              </w:rPr>
              <w:t>Data wrangling / Data cleaning</w:t>
            </w:r>
            <w:r>
              <w:rPr>
                <w:noProof/>
                <w:webHidden/>
              </w:rPr>
              <w:tab/>
            </w:r>
            <w:r>
              <w:rPr>
                <w:noProof/>
                <w:webHidden/>
              </w:rPr>
              <w:fldChar w:fldCharType="begin"/>
            </w:r>
            <w:r>
              <w:rPr>
                <w:noProof/>
                <w:webHidden/>
              </w:rPr>
              <w:instrText xml:space="preserve"> PAGEREF _Toc36410349 \h </w:instrText>
            </w:r>
            <w:r>
              <w:rPr>
                <w:noProof/>
                <w:webHidden/>
              </w:rPr>
            </w:r>
            <w:r>
              <w:rPr>
                <w:noProof/>
                <w:webHidden/>
              </w:rPr>
              <w:fldChar w:fldCharType="separate"/>
            </w:r>
            <w:r>
              <w:rPr>
                <w:noProof/>
                <w:webHidden/>
              </w:rPr>
              <w:t>4</w:t>
            </w:r>
            <w:r>
              <w:rPr>
                <w:noProof/>
                <w:webHidden/>
              </w:rPr>
              <w:fldChar w:fldCharType="end"/>
            </w:r>
          </w:hyperlink>
        </w:p>
        <w:p w14:paraId="4C93E1C0" w14:textId="3C6E70DA" w:rsidR="00C57285" w:rsidRDefault="00C57285">
          <w:pPr>
            <w:pStyle w:val="TOC2"/>
            <w:tabs>
              <w:tab w:val="right" w:leader="dot" w:pos="8630"/>
            </w:tabs>
            <w:rPr>
              <w:noProof/>
              <w:color w:val="auto"/>
              <w:lang w:val="en-GB" w:eastAsia="en-GB"/>
            </w:rPr>
          </w:pPr>
          <w:hyperlink w:anchor="_Toc36410350" w:history="1">
            <w:r w:rsidRPr="004620A7">
              <w:rPr>
                <w:rStyle w:val="Hyperlink"/>
                <w:b/>
                <w:bCs/>
                <w:noProof/>
              </w:rPr>
              <w:t>Add latitude and longitude</w:t>
            </w:r>
            <w:r>
              <w:rPr>
                <w:noProof/>
                <w:webHidden/>
              </w:rPr>
              <w:tab/>
            </w:r>
            <w:r>
              <w:rPr>
                <w:noProof/>
                <w:webHidden/>
              </w:rPr>
              <w:fldChar w:fldCharType="begin"/>
            </w:r>
            <w:r>
              <w:rPr>
                <w:noProof/>
                <w:webHidden/>
              </w:rPr>
              <w:instrText xml:space="preserve"> PAGEREF _Toc36410350 \h </w:instrText>
            </w:r>
            <w:r>
              <w:rPr>
                <w:noProof/>
                <w:webHidden/>
              </w:rPr>
            </w:r>
            <w:r>
              <w:rPr>
                <w:noProof/>
                <w:webHidden/>
              </w:rPr>
              <w:fldChar w:fldCharType="separate"/>
            </w:r>
            <w:r>
              <w:rPr>
                <w:noProof/>
                <w:webHidden/>
              </w:rPr>
              <w:t>4</w:t>
            </w:r>
            <w:r>
              <w:rPr>
                <w:noProof/>
                <w:webHidden/>
              </w:rPr>
              <w:fldChar w:fldCharType="end"/>
            </w:r>
          </w:hyperlink>
        </w:p>
        <w:p w14:paraId="60485804" w14:textId="0716A2C1" w:rsidR="00C57285" w:rsidRDefault="00C57285">
          <w:pPr>
            <w:pStyle w:val="TOC2"/>
            <w:tabs>
              <w:tab w:val="right" w:leader="dot" w:pos="8630"/>
            </w:tabs>
            <w:rPr>
              <w:noProof/>
              <w:color w:val="auto"/>
              <w:lang w:val="en-GB" w:eastAsia="en-GB"/>
            </w:rPr>
          </w:pPr>
          <w:hyperlink w:anchor="_Toc36410351" w:history="1">
            <w:r w:rsidRPr="004620A7">
              <w:rPr>
                <w:rStyle w:val="Hyperlink"/>
                <w:b/>
                <w:bCs/>
                <w:noProof/>
              </w:rPr>
              <w:t>Merging data</w:t>
            </w:r>
            <w:r>
              <w:rPr>
                <w:noProof/>
                <w:webHidden/>
              </w:rPr>
              <w:tab/>
            </w:r>
            <w:r>
              <w:rPr>
                <w:noProof/>
                <w:webHidden/>
              </w:rPr>
              <w:fldChar w:fldCharType="begin"/>
            </w:r>
            <w:r>
              <w:rPr>
                <w:noProof/>
                <w:webHidden/>
              </w:rPr>
              <w:instrText xml:space="preserve"> PAGEREF _Toc36410351 \h </w:instrText>
            </w:r>
            <w:r>
              <w:rPr>
                <w:noProof/>
                <w:webHidden/>
              </w:rPr>
            </w:r>
            <w:r>
              <w:rPr>
                <w:noProof/>
                <w:webHidden/>
              </w:rPr>
              <w:fldChar w:fldCharType="separate"/>
            </w:r>
            <w:r>
              <w:rPr>
                <w:noProof/>
                <w:webHidden/>
              </w:rPr>
              <w:t>4</w:t>
            </w:r>
            <w:r>
              <w:rPr>
                <w:noProof/>
                <w:webHidden/>
              </w:rPr>
              <w:fldChar w:fldCharType="end"/>
            </w:r>
          </w:hyperlink>
        </w:p>
        <w:p w14:paraId="5265866A" w14:textId="314D4706" w:rsidR="00C57285" w:rsidRDefault="00C57285">
          <w:pPr>
            <w:pStyle w:val="TOC2"/>
            <w:tabs>
              <w:tab w:val="right" w:leader="dot" w:pos="8630"/>
            </w:tabs>
            <w:rPr>
              <w:noProof/>
              <w:color w:val="auto"/>
              <w:lang w:val="en-GB" w:eastAsia="en-GB"/>
            </w:rPr>
          </w:pPr>
          <w:hyperlink w:anchor="_Toc36410352" w:history="1">
            <w:r w:rsidRPr="004620A7">
              <w:rPr>
                <w:rStyle w:val="Hyperlink"/>
                <w:b/>
                <w:bCs/>
                <w:noProof/>
              </w:rPr>
              <w:t>Explore neighborhoods</w:t>
            </w:r>
            <w:r>
              <w:rPr>
                <w:noProof/>
                <w:webHidden/>
              </w:rPr>
              <w:tab/>
            </w:r>
            <w:r>
              <w:rPr>
                <w:noProof/>
                <w:webHidden/>
              </w:rPr>
              <w:fldChar w:fldCharType="begin"/>
            </w:r>
            <w:r>
              <w:rPr>
                <w:noProof/>
                <w:webHidden/>
              </w:rPr>
              <w:instrText xml:space="preserve"> PAGEREF _Toc36410352 \h </w:instrText>
            </w:r>
            <w:r>
              <w:rPr>
                <w:noProof/>
                <w:webHidden/>
              </w:rPr>
            </w:r>
            <w:r>
              <w:rPr>
                <w:noProof/>
                <w:webHidden/>
              </w:rPr>
              <w:fldChar w:fldCharType="separate"/>
            </w:r>
            <w:r>
              <w:rPr>
                <w:noProof/>
                <w:webHidden/>
              </w:rPr>
              <w:t>5</w:t>
            </w:r>
            <w:r>
              <w:rPr>
                <w:noProof/>
                <w:webHidden/>
              </w:rPr>
              <w:fldChar w:fldCharType="end"/>
            </w:r>
          </w:hyperlink>
        </w:p>
        <w:p w14:paraId="1BE27F1B" w14:textId="741E6E7B" w:rsidR="00C57285" w:rsidRDefault="00C57285">
          <w:pPr>
            <w:pStyle w:val="TOC2"/>
            <w:tabs>
              <w:tab w:val="right" w:leader="dot" w:pos="8630"/>
            </w:tabs>
            <w:rPr>
              <w:noProof/>
              <w:color w:val="auto"/>
              <w:lang w:val="en-GB" w:eastAsia="en-GB"/>
            </w:rPr>
          </w:pPr>
          <w:hyperlink w:anchor="_Toc36410353" w:history="1">
            <w:r w:rsidRPr="004620A7">
              <w:rPr>
                <w:rStyle w:val="Hyperlink"/>
                <w:b/>
                <w:bCs/>
                <w:noProof/>
              </w:rPr>
              <w:t>Analyze each neighborhood</w:t>
            </w:r>
            <w:r>
              <w:rPr>
                <w:noProof/>
                <w:webHidden/>
              </w:rPr>
              <w:tab/>
            </w:r>
            <w:r>
              <w:rPr>
                <w:noProof/>
                <w:webHidden/>
              </w:rPr>
              <w:fldChar w:fldCharType="begin"/>
            </w:r>
            <w:r>
              <w:rPr>
                <w:noProof/>
                <w:webHidden/>
              </w:rPr>
              <w:instrText xml:space="preserve"> PAGEREF _Toc36410353 \h </w:instrText>
            </w:r>
            <w:r>
              <w:rPr>
                <w:noProof/>
                <w:webHidden/>
              </w:rPr>
            </w:r>
            <w:r>
              <w:rPr>
                <w:noProof/>
                <w:webHidden/>
              </w:rPr>
              <w:fldChar w:fldCharType="separate"/>
            </w:r>
            <w:r>
              <w:rPr>
                <w:noProof/>
                <w:webHidden/>
              </w:rPr>
              <w:t>5</w:t>
            </w:r>
            <w:r>
              <w:rPr>
                <w:noProof/>
                <w:webHidden/>
              </w:rPr>
              <w:fldChar w:fldCharType="end"/>
            </w:r>
          </w:hyperlink>
        </w:p>
        <w:p w14:paraId="5B32E62E" w14:textId="6D45EFD4" w:rsidR="00C57285" w:rsidRDefault="00C57285">
          <w:pPr>
            <w:pStyle w:val="TOC2"/>
            <w:tabs>
              <w:tab w:val="right" w:leader="dot" w:pos="8630"/>
            </w:tabs>
            <w:rPr>
              <w:noProof/>
              <w:color w:val="auto"/>
              <w:lang w:val="en-GB" w:eastAsia="en-GB"/>
            </w:rPr>
          </w:pPr>
          <w:hyperlink w:anchor="_Toc36410354" w:history="1">
            <w:r w:rsidRPr="004620A7">
              <w:rPr>
                <w:rStyle w:val="Hyperlink"/>
                <w:b/>
                <w:bCs/>
                <w:noProof/>
              </w:rPr>
              <w:t>Cluster neighborhoods</w:t>
            </w:r>
            <w:r>
              <w:rPr>
                <w:noProof/>
                <w:webHidden/>
              </w:rPr>
              <w:tab/>
            </w:r>
            <w:r>
              <w:rPr>
                <w:noProof/>
                <w:webHidden/>
              </w:rPr>
              <w:fldChar w:fldCharType="begin"/>
            </w:r>
            <w:r>
              <w:rPr>
                <w:noProof/>
                <w:webHidden/>
              </w:rPr>
              <w:instrText xml:space="preserve"> PAGEREF _Toc36410354 \h </w:instrText>
            </w:r>
            <w:r>
              <w:rPr>
                <w:noProof/>
                <w:webHidden/>
              </w:rPr>
            </w:r>
            <w:r>
              <w:rPr>
                <w:noProof/>
                <w:webHidden/>
              </w:rPr>
              <w:fldChar w:fldCharType="separate"/>
            </w:r>
            <w:r>
              <w:rPr>
                <w:noProof/>
                <w:webHidden/>
              </w:rPr>
              <w:t>6</w:t>
            </w:r>
            <w:r>
              <w:rPr>
                <w:noProof/>
                <w:webHidden/>
              </w:rPr>
              <w:fldChar w:fldCharType="end"/>
            </w:r>
          </w:hyperlink>
        </w:p>
        <w:p w14:paraId="4AB55577" w14:textId="6B4CCA2B" w:rsidR="00C57285" w:rsidRDefault="00C57285">
          <w:pPr>
            <w:pStyle w:val="TOC2"/>
            <w:tabs>
              <w:tab w:val="right" w:leader="dot" w:pos="8630"/>
            </w:tabs>
            <w:rPr>
              <w:noProof/>
              <w:color w:val="auto"/>
              <w:lang w:val="en-GB" w:eastAsia="en-GB"/>
            </w:rPr>
          </w:pPr>
          <w:hyperlink w:anchor="_Toc36410355" w:history="1">
            <w:r w:rsidRPr="004620A7">
              <w:rPr>
                <w:rStyle w:val="Hyperlink"/>
                <w:b/>
                <w:bCs/>
                <w:noProof/>
              </w:rPr>
              <w:t>Examine clusters</w:t>
            </w:r>
            <w:r>
              <w:rPr>
                <w:noProof/>
                <w:webHidden/>
              </w:rPr>
              <w:tab/>
            </w:r>
            <w:r>
              <w:rPr>
                <w:noProof/>
                <w:webHidden/>
              </w:rPr>
              <w:fldChar w:fldCharType="begin"/>
            </w:r>
            <w:r>
              <w:rPr>
                <w:noProof/>
                <w:webHidden/>
              </w:rPr>
              <w:instrText xml:space="preserve"> PAGEREF _Toc36410355 \h </w:instrText>
            </w:r>
            <w:r>
              <w:rPr>
                <w:noProof/>
                <w:webHidden/>
              </w:rPr>
            </w:r>
            <w:r>
              <w:rPr>
                <w:noProof/>
                <w:webHidden/>
              </w:rPr>
              <w:fldChar w:fldCharType="separate"/>
            </w:r>
            <w:r>
              <w:rPr>
                <w:noProof/>
                <w:webHidden/>
              </w:rPr>
              <w:t>8</w:t>
            </w:r>
            <w:r>
              <w:rPr>
                <w:noProof/>
                <w:webHidden/>
              </w:rPr>
              <w:fldChar w:fldCharType="end"/>
            </w:r>
          </w:hyperlink>
        </w:p>
        <w:p w14:paraId="299C9F82" w14:textId="5D838C76" w:rsidR="00C57285" w:rsidRDefault="00C57285">
          <w:pPr>
            <w:pStyle w:val="TOC1"/>
            <w:tabs>
              <w:tab w:val="right" w:leader="dot" w:pos="8630"/>
            </w:tabs>
            <w:rPr>
              <w:noProof/>
              <w:color w:val="auto"/>
              <w:lang w:val="en-GB" w:eastAsia="en-GB"/>
            </w:rPr>
          </w:pPr>
          <w:hyperlink w:anchor="_Toc36410356" w:history="1">
            <w:r w:rsidRPr="004620A7">
              <w:rPr>
                <w:rStyle w:val="Hyperlink"/>
                <w:b/>
                <w:bCs/>
                <w:noProof/>
              </w:rPr>
              <w:t>Results</w:t>
            </w:r>
            <w:r>
              <w:rPr>
                <w:noProof/>
                <w:webHidden/>
              </w:rPr>
              <w:tab/>
            </w:r>
            <w:r>
              <w:rPr>
                <w:noProof/>
                <w:webHidden/>
              </w:rPr>
              <w:fldChar w:fldCharType="begin"/>
            </w:r>
            <w:r>
              <w:rPr>
                <w:noProof/>
                <w:webHidden/>
              </w:rPr>
              <w:instrText xml:space="preserve"> PAGEREF _Toc36410356 \h </w:instrText>
            </w:r>
            <w:r>
              <w:rPr>
                <w:noProof/>
                <w:webHidden/>
              </w:rPr>
            </w:r>
            <w:r>
              <w:rPr>
                <w:noProof/>
                <w:webHidden/>
              </w:rPr>
              <w:fldChar w:fldCharType="separate"/>
            </w:r>
            <w:r>
              <w:rPr>
                <w:noProof/>
                <w:webHidden/>
              </w:rPr>
              <w:t>9</w:t>
            </w:r>
            <w:r>
              <w:rPr>
                <w:noProof/>
                <w:webHidden/>
              </w:rPr>
              <w:fldChar w:fldCharType="end"/>
            </w:r>
          </w:hyperlink>
        </w:p>
        <w:p w14:paraId="789FF991" w14:textId="76B20079" w:rsidR="00C57285" w:rsidRDefault="00C57285">
          <w:pPr>
            <w:pStyle w:val="TOC1"/>
            <w:tabs>
              <w:tab w:val="right" w:leader="dot" w:pos="8630"/>
            </w:tabs>
            <w:rPr>
              <w:noProof/>
              <w:color w:val="auto"/>
              <w:lang w:val="en-GB" w:eastAsia="en-GB"/>
            </w:rPr>
          </w:pPr>
          <w:hyperlink w:anchor="_Toc36410357" w:history="1">
            <w:r w:rsidRPr="004620A7">
              <w:rPr>
                <w:rStyle w:val="Hyperlink"/>
                <w:b/>
                <w:bCs/>
                <w:noProof/>
              </w:rPr>
              <w:t>Discussion</w:t>
            </w:r>
            <w:r>
              <w:rPr>
                <w:noProof/>
                <w:webHidden/>
              </w:rPr>
              <w:tab/>
            </w:r>
            <w:r>
              <w:rPr>
                <w:noProof/>
                <w:webHidden/>
              </w:rPr>
              <w:fldChar w:fldCharType="begin"/>
            </w:r>
            <w:r>
              <w:rPr>
                <w:noProof/>
                <w:webHidden/>
              </w:rPr>
              <w:instrText xml:space="preserve"> PAGEREF _Toc36410357 \h </w:instrText>
            </w:r>
            <w:r>
              <w:rPr>
                <w:noProof/>
                <w:webHidden/>
              </w:rPr>
            </w:r>
            <w:r>
              <w:rPr>
                <w:noProof/>
                <w:webHidden/>
              </w:rPr>
              <w:fldChar w:fldCharType="separate"/>
            </w:r>
            <w:r>
              <w:rPr>
                <w:noProof/>
                <w:webHidden/>
              </w:rPr>
              <w:t>9</w:t>
            </w:r>
            <w:r>
              <w:rPr>
                <w:noProof/>
                <w:webHidden/>
              </w:rPr>
              <w:fldChar w:fldCharType="end"/>
            </w:r>
          </w:hyperlink>
        </w:p>
        <w:p w14:paraId="2C362A7C" w14:textId="188F3CF7" w:rsidR="00C57285" w:rsidRDefault="00C57285">
          <w:pPr>
            <w:pStyle w:val="TOC1"/>
            <w:tabs>
              <w:tab w:val="right" w:leader="dot" w:pos="8630"/>
            </w:tabs>
            <w:rPr>
              <w:noProof/>
              <w:color w:val="auto"/>
              <w:lang w:val="en-GB" w:eastAsia="en-GB"/>
            </w:rPr>
          </w:pPr>
          <w:hyperlink w:anchor="_Toc36410358" w:history="1">
            <w:r w:rsidRPr="004620A7">
              <w:rPr>
                <w:rStyle w:val="Hyperlink"/>
                <w:b/>
                <w:bCs/>
                <w:noProof/>
              </w:rPr>
              <w:t>Conclusion</w:t>
            </w:r>
            <w:r>
              <w:rPr>
                <w:noProof/>
                <w:webHidden/>
              </w:rPr>
              <w:tab/>
            </w:r>
            <w:r>
              <w:rPr>
                <w:noProof/>
                <w:webHidden/>
              </w:rPr>
              <w:fldChar w:fldCharType="begin"/>
            </w:r>
            <w:r>
              <w:rPr>
                <w:noProof/>
                <w:webHidden/>
              </w:rPr>
              <w:instrText xml:space="preserve"> PAGEREF _Toc36410358 \h </w:instrText>
            </w:r>
            <w:r>
              <w:rPr>
                <w:noProof/>
                <w:webHidden/>
              </w:rPr>
            </w:r>
            <w:r>
              <w:rPr>
                <w:noProof/>
                <w:webHidden/>
              </w:rPr>
              <w:fldChar w:fldCharType="separate"/>
            </w:r>
            <w:r>
              <w:rPr>
                <w:noProof/>
                <w:webHidden/>
              </w:rPr>
              <w:t>10</w:t>
            </w:r>
            <w:r>
              <w:rPr>
                <w:noProof/>
                <w:webHidden/>
              </w:rPr>
              <w:fldChar w:fldCharType="end"/>
            </w:r>
          </w:hyperlink>
        </w:p>
        <w:p w14:paraId="619C441A" w14:textId="3508A5CC" w:rsidR="001F64C6" w:rsidRDefault="001F64C6">
          <w:r>
            <w:rPr>
              <w:b/>
              <w:bCs/>
              <w:noProof/>
            </w:rPr>
            <w:fldChar w:fldCharType="end"/>
          </w:r>
        </w:p>
      </w:sdtContent>
    </w:sdt>
    <w:p w14:paraId="3652316A" w14:textId="3B07EAA7" w:rsidR="003422FF" w:rsidRDefault="003422FF" w:rsidP="00306C07">
      <w:pPr>
        <w:pStyle w:val="ContactInfo"/>
        <w:ind w:left="-142" w:right="-149"/>
      </w:pPr>
      <w:r>
        <w:br w:type="page"/>
      </w:r>
    </w:p>
    <w:p w14:paraId="6099A521" w14:textId="21992B40" w:rsidR="00CB31E3" w:rsidRPr="00CB31E3" w:rsidRDefault="000B10E3" w:rsidP="00CB31E3">
      <w:pPr>
        <w:pStyle w:val="Heading1"/>
        <w:rPr>
          <w:b/>
          <w:bCs/>
        </w:rPr>
      </w:pPr>
      <w:bookmarkStart w:id="5" w:name="_Toc36410341"/>
      <w:r>
        <w:rPr>
          <w:b/>
          <w:bCs/>
        </w:rPr>
        <w:lastRenderedPageBreak/>
        <w:t>I</w:t>
      </w:r>
      <w:r w:rsidR="00A103AF" w:rsidRPr="00B561C2">
        <w:rPr>
          <w:b/>
          <w:bCs/>
        </w:rPr>
        <w:t>ntroduction</w:t>
      </w:r>
      <w:bookmarkEnd w:id="5"/>
    </w:p>
    <w:p w14:paraId="0597B8E5" w14:textId="1EF2B86B" w:rsidR="00851E26" w:rsidRDefault="00A84B79" w:rsidP="00A84B79">
      <w:pPr>
        <w:jc w:val="both"/>
      </w:pPr>
      <w:r w:rsidRPr="00A84B79">
        <w:t>After centuries of technological progress and advances in international cooperation, the world is more connected than ever</w:t>
      </w:r>
      <w:r>
        <w:t xml:space="preserve">. </w:t>
      </w:r>
      <w:r w:rsidRPr="00A84B79">
        <w:rPr>
          <w:b/>
          <w:bCs/>
        </w:rPr>
        <w:t>Globalization</w:t>
      </w:r>
      <w:r w:rsidRPr="00A84B79">
        <w:t xml:space="preserve"> is the word used to describe the growing interdependence of the world’s economies, cultures, and populations, brought about by cross-border trade in goods and services, technology, and flows of investment, people, and information</w:t>
      </w:r>
      <w:r>
        <w:t xml:space="preserve">. </w:t>
      </w:r>
    </w:p>
    <w:p w14:paraId="4000A6FA" w14:textId="22962FBC" w:rsidR="007021DE" w:rsidRDefault="00A84B79" w:rsidP="00A01B83">
      <w:pPr>
        <w:jc w:val="both"/>
      </w:pPr>
      <w:r w:rsidRPr="00A84B79">
        <w:rPr>
          <w:b/>
          <w:bCs/>
        </w:rPr>
        <w:t>“Flows of people”</w:t>
      </w:r>
      <w:r>
        <w:t xml:space="preserve"> means that people can now travel more often in less time</w:t>
      </w:r>
      <w:r w:rsidR="00851E26">
        <w:t>, but also</w:t>
      </w:r>
      <w:r>
        <w:t xml:space="preserve"> </w:t>
      </w:r>
      <w:r w:rsidRPr="00851E26">
        <w:rPr>
          <w:b/>
          <w:bCs/>
        </w:rPr>
        <w:t>live in many different countries</w:t>
      </w:r>
      <w:r>
        <w:t xml:space="preserve">. </w:t>
      </w:r>
      <w:r w:rsidR="00851E26">
        <w:t>This is not always easy because the new country can be a great unknown to that level at the beginning. When you move from one city to another in a distant country, you would like to find a place, a neighborhood, relatively similar to the one you were living in.</w:t>
      </w:r>
      <w:r w:rsidR="00A01B83">
        <w:t xml:space="preserve"> </w:t>
      </w:r>
      <w:r w:rsidR="00A01B83" w:rsidRPr="0055357C">
        <w:rPr>
          <w:b/>
          <w:bCs/>
        </w:rPr>
        <w:t xml:space="preserve">People usually </w:t>
      </w:r>
      <w:r w:rsidR="0055357C" w:rsidRPr="0055357C">
        <w:rPr>
          <w:b/>
          <w:bCs/>
        </w:rPr>
        <w:t>like</w:t>
      </w:r>
      <w:r w:rsidR="00A01B83" w:rsidRPr="0055357C">
        <w:rPr>
          <w:b/>
          <w:bCs/>
        </w:rPr>
        <w:t xml:space="preserve"> to keep their living standards</w:t>
      </w:r>
      <w:r w:rsidR="00273A11">
        <w:t>.</w:t>
      </w:r>
    </w:p>
    <w:p w14:paraId="76B1FEC2" w14:textId="3D2369F8" w:rsidR="00CB31E3" w:rsidRPr="00514122" w:rsidRDefault="00CB31E3" w:rsidP="00A01B83">
      <w:pPr>
        <w:jc w:val="both"/>
      </w:pPr>
      <w:r>
        <w:t xml:space="preserve">Therefore, the idea of this project comes from the effort </w:t>
      </w:r>
      <w:r w:rsidR="00D54EF5">
        <w:t>required for</w:t>
      </w:r>
      <w:r>
        <w:t xml:space="preserve"> finding a neighborhood to </w:t>
      </w:r>
      <w:r w:rsidR="00D54EF5">
        <w:t>live</w:t>
      </w:r>
      <w:r>
        <w:t xml:space="preserve"> after moving to another city in a different country</w:t>
      </w:r>
      <w:r w:rsidR="00D54EF5">
        <w:t>.</w:t>
      </w:r>
      <w:r w:rsidR="00691FF6">
        <w:t xml:space="preserve"> Specifically, this report is focused on </w:t>
      </w:r>
      <w:r w:rsidR="00691FF6" w:rsidRPr="00691FF6">
        <w:rPr>
          <w:b/>
          <w:bCs/>
        </w:rPr>
        <w:t>people moving from Toronto (Canada) to Malaga (Spain)</w:t>
      </w:r>
      <w:r w:rsidR="00691FF6">
        <w:t xml:space="preserve"> in order to illustrate the process for developing a </w:t>
      </w:r>
      <w:r w:rsidR="00691FF6" w:rsidRPr="00D32BCB">
        <w:rPr>
          <w:b/>
          <w:bCs/>
        </w:rPr>
        <w:t xml:space="preserve">Machine Learning model to </w:t>
      </w:r>
      <w:r w:rsidR="00D32BCB">
        <w:rPr>
          <w:b/>
          <w:bCs/>
        </w:rPr>
        <w:t>identify</w:t>
      </w:r>
      <w:r w:rsidR="00691FF6" w:rsidRPr="00D32BCB">
        <w:rPr>
          <w:b/>
          <w:bCs/>
        </w:rPr>
        <w:t xml:space="preserve"> the best possible neighborho</w:t>
      </w:r>
      <w:r w:rsidR="00E9682E" w:rsidRPr="00D32BCB">
        <w:rPr>
          <w:b/>
          <w:bCs/>
        </w:rPr>
        <w:t>o</w:t>
      </w:r>
      <w:r w:rsidR="00691FF6" w:rsidRPr="00D32BCB">
        <w:rPr>
          <w:b/>
          <w:bCs/>
        </w:rPr>
        <w:t xml:space="preserve">d </w:t>
      </w:r>
      <w:r w:rsidR="00D32BCB">
        <w:rPr>
          <w:b/>
          <w:bCs/>
        </w:rPr>
        <w:t>to move in to.</w:t>
      </w:r>
    </w:p>
    <w:p w14:paraId="7412A447" w14:textId="12614DF9" w:rsidR="00D5413C" w:rsidRPr="00B561C2" w:rsidRDefault="00A103AF" w:rsidP="00D5413C">
      <w:pPr>
        <w:pStyle w:val="Heading2"/>
        <w:rPr>
          <w:b/>
          <w:bCs/>
        </w:rPr>
      </w:pPr>
      <w:bookmarkStart w:id="6" w:name="_Toc36410342"/>
      <w:r w:rsidRPr="00B561C2">
        <w:rPr>
          <w:b/>
          <w:bCs/>
        </w:rPr>
        <w:t>Problem description</w:t>
      </w:r>
      <w:bookmarkEnd w:id="6"/>
    </w:p>
    <w:bookmarkEnd w:id="0"/>
    <w:bookmarkEnd w:id="1"/>
    <w:bookmarkEnd w:id="2"/>
    <w:bookmarkEnd w:id="3"/>
    <w:bookmarkEnd w:id="4"/>
    <w:p w14:paraId="334DEA71" w14:textId="52F78F61" w:rsidR="001638F6" w:rsidRDefault="006F233D" w:rsidP="006F233D">
      <w:pPr>
        <w:jc w:val="both"/>
      </w:pPr>
      <w:r>
        <w:t>The goal of this project is to explore the neighborhoods of Malaga and Toronto in order to identify similarities and correlations between them.</w:t>
      </w:r>
      <w:r w:rsidR="00113DD9">
        <w:t xml:space="preserve"> In short, the question to be answered is: </w:t>
      </w:r>
      <w:r w:rsidR="00113DD9" w:rsidRPr="00436F3F">
        <w:rPr>
          <w:b/>
          <w:bCs/>
        </w:rPr>
        <w:t>Given a neighborhood X in the city of Toronto, which neighborhoods in Malaga have the same kind of venues?</w:t>
      </w:r>
    </w:p>
    <w:p w14:paraId="21C11AD7" w14:textId="21BE7BD5" w:rsidR="00A103AF" w:rsidRDefault="00BB6F7A" w:rsidP="00A103AF">
      <w:pPr>
        <w:pStyle w:val="Heading2"/>
        <w:rPr>
          <w:b/>
          <w:bCs/>
        </w:rPr>
      </w:pPr>
      <w:bookmarkStart w:id="7" w:name="_Toc36410343"/>
      <w:r w:rsidRPr="00B561C2">
        <w:rPr>
          <w:b/>
          <w:bCs/>
        </w:rPr>
        <w:t>T</w:t>
      </w:r>
      <w:r w:rsidR="00A103AF" w:rsidRPr="00B561C2">
        <w:rPr>
          <w:b/>
          <w:bCs/>
        </w:rPr>
        <w:t>arget audience</w:t>
      </w:r>
      <w:bookmarkEnd w:id="7"/>
    </w:p>
    <w:p w14:paraId="23A16263" w14:textId="113CBD66" w:rsidR="007642F3" w:rsidRPr="007642F3" w:rsidRDefault="007642F3" w:rsidP="007642F3">
      <w:r>
        <w:t xml:space="preserve">The target audience </w:t>
      </w:r>
      <w:r w:rsidR="007D212B">
        <w:t>of</w:t>
      </w:r>
      <w:r>
        <w:t xml:space="preserve"> this </w:t>
      </w:r>
      <w:r w:rsidR="007D212B">
        <w:t>project</w:t>
      </w:r>
      <w:r>
        <w:t xml:space="preserve"> are:</w:t>
      </w:r>
    </w:p>
    <w:p w14:paraId="1DC18414" w14:textId="5FFC8900" w:rsidR="006A59A8" w:rsidRDefault="007D212B" w:rsidP="006A59A8">
      <w:pPr>
        <w:pStyle w:val="ListParagraph"/>
        <w:numPr>
          <w:ilvl w:val="0"/>
          <w:numId w:val="21"/>
        </w:numPr>
        <w:jc w:val="both"/>
      </w:pPr>
      <w:r>
        <w:rPr>
          <w:b/>
          <w:bCs/>
        </w:rPr>
        <w:t>R</w:t>
      </w:r>
      <w:r w:rsidR="006A59A8" w:rsidRPr="002E490D">
        <w:rPr>
          <w:b/>
          <w:bCs/>
        </w:rPr>
        <w:t>eal estate agencies</w:t>
      </w:r>
      <w:r>
        <w:rPr>
          <w:b/>
          <w:bCs/>
        </w:rPr>
        <w:t xml:space="preserve"> in Málaga or Toronto</w:t>
      </w:r>
      <w:r w:rsidR="006A59A8">
        <w:t xml:space="preserve"> that are paid </w:t>
      </w:r>
      <w:r w:rsidR="00DE4120">
        <w:t xml:space="preserve">by people who are moving from </w:t>
      </w:r>
      <w:r>
        <w:t>Malaga</w:t>
      </w:r>
      <w:r w:rsidR="00DE4120">
        <w:t xml:space="preserve"> to </w:t>
      </w:r>
      <w:r>
        <w:t>Canada</w:t>
      </w:r>
      <w:r w:rsidR="00DE4120">
        <w:t xml:space="preserve"> </w:t>
      </w:r>
      <w:r w:rsidRPr="007D212B">
        <w:t xml:space="preserve">(or vice versa) </w:t>
      </w:r>
      <w:r w:rsidR="006A59A8">
        <w:t>to search for a proper accommodation</w:t>
      </w:r>
      <w:r w:rsidR="00EF5AF6">
        <w:t xml:space="preserve">, </w:t>
      </w:r>
      <w:r w:rsidR="006D78CA">
        <w:t>either</w:t>
      </w:r>
      <w:r w:rsidR="00EF5AF6">
        <w:t xml:space="preserve"> </w:t>
      </w:r>
      <w:r w:rsidR="006A59A8">
        <w:t xml:space="preserve">sale </w:t>
      </w:r>
      <w:r w:rsidR="006D78CA">
        <w:t>or</w:t>
      </w:r>
      <w:r w:rsidR="006A59A8">
        <w:t xml:space="preserve"> rental</w:t>
      </w:r>
      <w:r w:rsidR="00EF5AF6">
        <w:t>,</w:t>
      </w:r>
      <w:r w:rsidR="006A59A8">
        <w:t xml:space="preserve"> in a convenient neighborhood</w:t>
      </w:r>
      <w:r w:rsidR="00F177D1">
        <w:t xml:space="preserve"> similar to the one they are coming from</w:t>
      </w:r>
      <w:r w:rsidR="006A59A8">
        <w:t xml:space="preserve">. </w:t>
      </w:r>
    </w:p>
    <w:p w14:paraId="325CAC2F" w14:textId="2747C97E" w:rsidR="00F177D1" w:rsidRDefault="00F177D1" w:rsidP="00F177D1">
      <w:pPr>
        <w:pStyle w:val="ListParagraph"/>
        <w:numPr>
          <w:ilvl w:val="0"/>
          <w:numId w:val="21"/>
        </w:numPr>
        <w:jc w:val="both"/>
      </w:pPr>
      <w:r w:rsidRPr="00F177D1">
        <w:rPr>
          <w:b/>
          <w:bCs/>
        </w:rPr>
        <w:t>International c</w:t>
      </w:r>
      <w:r w:rsidR="006A59A8" w:rsidRPr="00F177D1">
        <w:rPr>
          <w:b/>
          <w:bCs/>
        </w:rPr>
        <w:t>ompanies</w:t>
      </w:r>
      <w:r w:rsidR="006A59A8">
        <w:t xml:space="preserve"> hiring people from </w:t>
      </w:r>
      <w:r w:rsidR="009619E6">
        <w:t xml:space="preserve">another </w:t>
      </w:r>
      <w:r w:rsidR="00942086">
        <w:t>country</w:t>
      </w:r>
      <w:r w:rsidR="009619E6">
        <w:t xml:space="preserve"> (</w:t>
      </w:r>
      <w:r w:rsidR="00942086">
        <w:t>Spain</w:t>
      </w:r>
      <w:r w:rsidR="009619E6">
        <w:t>/</w:t>
      </w:r>
      <w:r w:rsidR="00942086">
        <w:t>Canada</w:t>
      </w:r>
      <w:r w:rsidR="009619E6">
        <w:t>)</w:t>
      </w:r>
      <w:r w:rsidR="006A59A8">
        <w:t xml:space="preserve"> </w:t>
      </w:r>
      <w:r w:rsidR="002E490D">
        <w:t xml:space="preserve">need to offer to their new employees a place to stay. Preferably, a place where they feel comfortable and at home. </w:t>
      </w:r>
      <w:r w:rsidR="002E490D">
        <w:tab/>
      </w:r>
    </w:p>
    <w:p w14:paraId="320F3F33" w14:textId="605F0CC4" w:rsidR="006A59A8" w:rsidRDefault="00F177D1" w:rsidP="00F177D1">
      <w:pPr>
        <w:pStyle w:val="ListParagraph"/>
        <w:numPr>
          <w:ilvl w:val="0"/>
          <w:numId w:val="21"/>
        </w:numPr>
        <w:jc w:val="both"/>
      </w:pPr>
      <w:r>
        <w:rPr>
          <w:b/>
          <w:bCs/>
        </w:rPr>
        <w:t xml:space="preserve">Families </w:t>
      </w:r>
      <w:r>
        <w:t xml:space="preserve">that want to live an adventure abroad, but also </w:t>
      </w:r>
      <w:r w:rsidR="00932EDE">
        <w:t>maintain</w:t>
      </w:r>
      <w:r>
        <w:t xml:space="preserve"> a</w:t>
      </w:r>
      <w:r w:rsidR="00932EDE">
        <w:t>n</w:t>
      </w:r>
      <w:r>
        <w:t xml:space="preserve"> </w:t>
      </w:r>
      <w:r w:rsidR="00932EDE" w:rsidRPr="00932EDE">
        <w:t xml:space="preserve">environment close to </w:t>
      </w:r>
      <w:r w:rsidR="00932EDE">
        <w:t>their lifestyle</w:t>
      </w:r>
      <w:r w:rsidR="00153B2B">
        <w:t>.</w:t>
      </w:r>
      <w:r w:rsidR="00932EDE">
        <w:t xml:space="preserve"> </w:t>
      </w:r>
    </w:p>
    <w:p w14:paraId="5AACF5DE" w14:textId="0A27ED7D" w:rsidR="00A103AF" w:rsidRDefault="00BB6F7A" w:rsidP="00A103AF">
      <w:pPr>
        <w:pStyle w:val="Heading2"/>
        <w:rPr>
          <w:b/>
          <w:bCs/>
        </w:rPr>
      </w:pPr>
      <w:bookmarkStart w:id="8" w:name="_Toc36410344"/>
      <w:r w:rsidRPr="00B561C2">
        <w:rPr>
          <w:b/>
          <w:bCs/>
        </w:rPr>
        <w:t>S</w:t>
      </w:r>
      <w:r w:rsidR="00A103AF" w:rsidRPr="00B561C2">
        <w:rPr>
          <w:b/>
          <w:bCs/>
        </w:rPr>
        <w:t>uccess criteria</w:t>
      </w:r>
      <w:bookmarkEnd w:id="8"/>
    </w:p>
    <w:p w14:paraId="38CE8424" w14:textId="3D34CB6A" w:rsidR="007D212B" w:rsidRDefault="007D212B" w:rsidP="002C6EE2">
      <w:pPr>
        <w:jc w:val="both"/>
      </w:pPr>
      <w:r>
        <w:t xml:space="preserve">The success criteria of this project </w:t>
      </w:r>
      <w:r w:rsidR="002C6EE2">
        <w:t>will be a good recommendation of similar neighborhoods</w:t>
      </w:r>
      <w:r w:rsidR="007E3A1A">
        <w:t xml:space="preserve">, i.e., same kind of venues, leisure opportunities, green areas and so on, </w:t>
      </w:r>
      <w:r w:rsidR="002C6EE2">
        <w:t xml:space="preserve">to people moving from Malaga to Canada </w:t>
      </w:r>
      <w:r w:rsidR="002C6EE2" w:rsidRPr="007D212B">
        <w:t>(or vice versa)</w:t>
      </w:r>
      <w:r w:rsidR="002C6EE2">
        <w:t>.</w:t>
      </w:r>
    </w:p>
    <w:p w14:paraId="2D6C75E1" w14:textId="7408FE30" w:rsidR="00906715" w:rsidRDefault="00906715" w:rsidP="00E80850">
      <w:pPr>
        <w:pStyle w:val="Heading1"/>
        <w:rPr>
          <w:b/>
          <w:bCs/>
        </w:rPr>
      </w:pPr>
      <w:bookmarkStart w:id="9" w:name="_Toc36410345"/>
      <w:r w:rsidRPr="00906715">
        <w:rPr>
          <w:b/>
          <w:bCs/>
        </w:rPr>
        <w:lastRenderedPageBreak/>
        <w:t>Data Description</w:t>
      </w:r>
      <w:bookmarkEnd w:id="9"/>
    </w:p>
    <w:p w14:paraId="180C5B2B" w14:textId="2F9AD2E8" w:rsidR="00906715" w:rsidRDefault="00582532" w:rsidP="00582532">
      <w:pPr>
        <w:jc w:val="both"/>
      </w:pPr>
      <w:r>
        <w:t>Malaga and Toronto neighborhoods are t</w:t>
      </w:r>
      <w:r w:rsidR="00906715">
        <w:t>he</w:t>
      </w:r>
      <w:r>
        <w:t xml:space="preserve"> main scope of the project. We need to explore, segment and cluster them based on the types and amounts of venues offered by each of them. Accordingly, we will need the following data:</w:t>
      </w:r>
    </w:p>
    <w:p w14:paraId="6199DD07" w14:textId="345EFBA1" w:rsidR="00582532" w:rsidRDefault="00582532" w:rsidP="00582532">
      <w:pPr>
        <w:pStyle w:val="ListParagraph"/>
        <w:numPr>
          <w:ilvl w:val="0"/>
          <w:numId w:val="22"/>
        </w:numPr>
        <w:contextualSpacing w:val="0"/>
        <w:jc w:val="both"/>
      </w:pPr>
      <w:r w:rsidRPr="004A6721">
        <w:rPr>
          <w:b/>
          <w:bCs/>
        </w:rPr>
        <w:t>List of neighborhoods in Malaga and Toronto.</w:t>
      </w:r>
      <w:r>
        <w:t xml:space="preserve"> Note that Malaga is a medium city in the South of Spain, while Toronto is a big city located on Lake Ontario in Canada. </w:t>
      </w:r>
    </w:p>
    <w:p w14:paraId="3AE80C08" w14:textId="5D7BFD21" w:rsidR="0031171C" w:rsidRDefault="0031171C" w:rsidP="00E01DED">
      <w:pPr>
        <w:pStyle w:val="ListParagraph"/>
        <w:numPr>
          <w:ilvl w:val="0"/>
          <w:numId w:val="22"/>
        </w:numPr>
        <w:ind w:left="714" w:hanging="357"/>
        <w:contextualSpacing w:val="0"/>
        <w:jc w:val="both"/>
      </w:pPr>
      <w:r>
        <w:rPr>
          <w:b/>
          <w:bCs/>
        </w:rPr>
        <w:t>Coordinates of the neighborhoods.</w:t>
      </w:r>
      <w:r>
        <w:t xml:space="preserve"> This information is needed to </w:t>
      </w:r>
      <w:r w:rsidR="00155CDD">
        <w:t>determine</w:t>
      </w:r>
      <w:r>
        <w:t xml:space="preserve"> the </w:t>
      </w:r>
      <w:r w:rsidR="00155CDD">
        <w:t xml:space="preserve">available </w:t>
      </w:r>
      <w:r>
        <w:t>venues</w:t>
      </w:r>
      <w:r w:rsidR="00155CDD">
        <w:t xml:space="preserve"> in each neighborhood, and also to be able to plot the </w:t>
      </w:r>
      <w:r w:rsidR="00BE3DC7">
        <w:t xml:space="preserve">neighborhoods </w:t>
      </w:r>
      <w:r w:rsidR="009150B4">
        <w:t>together with</w:t>
      </w:r>
      <w:r w:rsidR="00BE3DC7">
        <w:t xml:space="preserve"> the clustering </w:t>
      </w:r>
      <w:r w:rsidR="009150B4">
        <w:t>outcome</w:t>
      </w:r>
      <w:r w:rsidR="00155CDD">
        <w:t xml:space="preserve"> provided by the algorithm on a map</w:t>
      </w:r>
      <w:r w:rsidR="00BE3DC7">
        <w:t>.</w:t>
      </w:r>
    </w:p>
    <w:p w14:paraId="0B271B93" w14:textId="51E4A85A" w:rsidR="00155295" w:rsidRDefault="00155295" w:rsidP="00582532">
      <w:pPr>
        <w:pStyle w:val="ListParagraph"/>
        <w:numPr>
          <w:ilvl w:val="0"/>
          <w:numId w:val="22"/>
        </w:numPr>
        <w:contextualSpacing w:val="0"/>
        <w:jc w:val="both"/>
      </w:pPr>
      <w:r>
        <w:rPr>
          <w:b/>
          <w:bCs/>
        </w:rPr>
        <w:t>Venue data.</w:t>
      </w:r>
      <w:r>
        <w:t xml:space="preserve"> </w:t>
      </w:r>
      <w:r w:rsidR="00314DDD">
        <w:t xml:space="preserve"> This is key to feed the clustering algorithm </w:t>
      </w:r>
      <w:r w:rsidR="00004659">
        <w:t>that aims to</w:t>
      </w:r>
      <w:r w:rsidR="00004659" w:rsidRPr="00004659">
        <w:t xml:space="preserve"> process </w:t>
      </w:r>
      <w:r w:rsidR="00004659">
        <w:t xml:space="preserve">the </w:t>
      </w:r>
      <w:r w:rsidR="00004659" w:rsidRPr="00004659">
        <w:t xml:space="preserve">data and find </w:t>
      </w:r>
      <w:r w:rsidR="00004659">
        <w:t>clusters</w:t>
      </w:r>
      <w:r w:rsidR="00507E79">
        <w:t xml:space="preserve"> of neighborhoods</w:t>
      </w:r>
      <w:r w:rsidR="00004659">
        <w:t xml:space="preserve">, </w:t>
      </w:r>
      <w:r w:rsidR="00004659" w:rsidRPr="00004659">
        <w:t>if they exist in the data</w:t>
      </w:r>
      <w:r w:rsidR="00314DDD">
        <w:t xml:space="preserve">. </w:t>
      </w:r>
    </w:p>
    <w:p w14:paraId="4C1B5997" w14:textId="4D9DB2E5" w:rsidR="00F12BFD" w:rsidRPr="00C9375E" w:rsidRDefault="00F12BFD" w:rsidP="00F12BFD">
      <w:pPr>
        <w:pStyle w:val="Heading2"/>
        <w:rPr>
          <w:b/>
          <w:bCs/>
        </w:rPr>
      </w:pPr>
      <w:bookmarkStart w:id="10" w:name="_Toc36410346"/>
      <w:r w:rsidRPr="00C9375E">
        <w:rPr>
          <w:b/>
          <w:bCs/>
        </w:rPr>
        <w:t>Data sources</w:t>
      </w:r>
      <w:bookmarkEnd w:id="10"/>
    </w:p>
    <w:p w14:paraId="35E4E55E" w14:textId="55E4B6A2" w:rsidR="00882CC6" w:rsidRPr="00092651" w:rsidRDefault="00686D04" w:rsidP="00E01DED">
      <w:pPr>
        <w:pStyle w:val="ListParagraph"/>
        <w:numPr>
          <w:ilvl w:val="0"/>
          <w:numId w:val="23"/>
        </w:numPr>
        <w:ind w:left="714" w:hanging="357"/>
        <w:contextualSpacing w:val="0"/>
        <w:jc w:val="both"/>
        <w:rPr>
          <w:b/>
          <w:bCs/>
        </w:rPr>
      </w:pPr>
      <w:r w:rsidRPr="00686D04">
        <w:t xml:space="preserve">For the </w:t>
      </w:r>
      <w:r w:rsidRPr="003F3321">
        <w:rPr>
          <w:b/>
          <w:bCs/>
        </w:rPr>
        <w:t>Toronto neighborhood data</w:t>
      </w:r>
      <w:r w:rsidRPr="00686D04">
        <w:t xml:space="preserve">, a </w:t>
      </w:r>
      <w:r w:rsidRPr="00686D04">
        <w:rPr>
          <w:b/>
          <w:bCs/>
        </w:rPr>
        <w:t>Wikipedia</w:t>
      </w:r>
      <w:r w:rsidR="0043294E">
        <w:t xml:space="preserve"> </w:t>
      </w:r>
      <w:r w:rsidRPr="00686D04">
        <w:t xml:space="preserve">page exists that has all the information </w:t>
      </w:r>
      <w:r>
        <w:t xml:space="preserve">we </w:t>
      </w:r>
      <w:r w:rsidRPr="00686D04">
        <w:t>need to explore and cluster the neighborhoods in Toronto</w:t>
      </w:r>
      <w:r w:rsidR="0043294E">
        <w:t xml:space="preserve"> (</w:t>
      </w:r>
      <w:hyperlink r:id="rId10" w:tgtFrame="_blank" w:history="1">
        <w:r w:rsidR="0043294E" w:rsidRPr="003B4C94">
          <w:rPr>
            <w:rStyle w:val="Hyperlink"/>
            <w:color w:val="C78600" w:themeColor="accent4"/>
          </w:rPr>
          <w:t>https://en.wikipedia.org/wiki/List_of_postal_codes_of_Canada:_M</w:t>
        </w:r>
      </w:hyperlink>
      <w:r w:rsidR="0043294E" w:rsidRPr="00051571">
        <w:rPr>
          <w:color w:val="auto"/>
        </w:rPr>
        <w:t>)</w:t>
      </w:r>
      <w:r w:rsidRPr="00051571">
        <w:rPr>
          <w:color w:val="auto"/>
        </w:rPr>
        <w:t>.</w:t>
      </w:r>
      <w:r w:rsidR="00700C39" w:rsidRPr="00051571">
        <w:rPr>
          <w:color w:val="C78600" w:themeColor="accent4"/>
        </w:rPr>
        <w:t xml:space="preserve"> </w:t>
      </w:r>
      <w:r w:rsidR="007D488A" w:rsidRPr="007D488A">
        <w:rPr>
          <w:color w:val="auto"/>
        </w:rPr>
        <w:t xml:space="preserve">On the other hand, </w:t>
      </w:r>
      <w:r w:rsidR="007D488A">
        <w:t>f</w:t>
      </w:r>
      <w:r w:rsidR="007D488A" w:rsidRPr="00686D04">
        <w:t xml:space="preserve">or the </w:t>
      </w:r>
      <w:r w:rsidR="007D488A">
        <w:rPr>
          <w:b/>
          <w:bCs/>
        </w:rPr>
        <w:t>Malaga</w:t>
      </w:r>
      <w:r w:rsidR="007D488A" w:rsidRPr="003F3321">
        <w:rPr>
          <w:b/>
          <w:bCs/>
        </w:rPr>
        <w:t xml:space="preserve"> neighborhood data</w:t>
      </w:r>
      <w:r w:rsidR="007D488A" w:rsidRPr="00686D04">
        <w:t xml:space="preserve">, </w:t>
      </w:r>
      <w:r w:rsidR="00F229C2">
        <w:t xml:space="preserve">there is </w:t>
      </w:r>
      <w:r w:rsidR="007D488A" w:rsidRPr="00686D04">
        <w:t>a</w:t>
      </w:r>
      <w:r w:rsidR="007D488A">
        <w:t>n</w:t>
      </w:r>
      <w:r w:rsidR="007D488A" w:rsidRPr="00686D04">
        <w:t xml:space="preserve"> </w:t>
      </w:r>
      <w:r w:rsidR="007D488A">
        <w:rPr>
          <w:b/>
          <w:bCs/>
        </w:rPr>
        <w:t>OpenStreetMap</w:t>
      </w:r>
      <w:r w:rsidR="007D488A">
        <w:t xml:space="preserve"> </w:t>
      </w:r>
      <w:r w:rsidR="007D488A" w:rsidRPr="00686D04">
        <w:t xml:space="preserve">page </w:t>
      </w:r>
      <w:r w:rsidR="00F229C2">
        <w:t>with</w:t>
      </w:r>
      <w:r w:rsidR="007D488A" w:rsidRPr="00686D04">
        <w:t xml:space="preserve"> </w:t>
      </w:r>
      <w:r w:rsidR="00F229C2">
        <w:t>the same kind of information that</w:t>
      </w:r>
      <w:r w:rsidR="007D488A" w:rsidRPr="00686D04">
        <w:t xml:space="preserve"> </w:t>
      </w:r>
      <w:r w:rsidR="007D488A">
        <w:t xml:space="preserve">we </w:t>
      </w:r>
      <w:r w:rsidR="007D488A" w:rsidRPr="00686D04">
        <w:t xml:space="preserve">need to explore and cluster the neighborhoods in </w:t>
      </w:r>
      <w:r w:rsidR="007D488A">
        <w:t>Malaga (</w:t>
      </w:r>
      <w:hyperlink r:id="rId11" w:history="1">
        <w:r w:rsidR="007D488A" w:rsidRPr="00057047">
          <w:rPr>
            <w:rStyle w:val="Hyperlink"/>
            <w:color w:val="C78600" w:themeColor="accent4"/>
          </w:rPr>
          <w:t>https://wiki.openstreetmap.org/wiki/ES:Lugares_en_M%C3%A1laga</w:t>
        </w:r>
      </w:hyperlink>
      <w:r w:rsidR="007D488A" w:rsidRPr="00057047">
        <w:rPr>
          <w:color w:val="C78600" w:themeColor="accent4"/>
        </w:rPr>
        <w:t xml:space="preserve">). </w:t>
      </w:r>
      <w:r>
        <w:t>We</w:t>
      </w:r>
      <w:r w:rsidRPr="00686D04">
        <w:t xml:space="preserve"> will scrape th</w:t>
      </w:r>
      <w:r w:rsidR="00F229C2">
        <w:t>ese</w:t>
      </w:r>
      <w:r w:rsidRPr="00686D04">
        <w:t xml:space="preserve"> </w:t>
      </w:r>
      <w:r w:rsidR="00F229C2">
        <w:t>web</w:t>
      </w:r>
      <w:r w:rsidRPr="00686D04">
        <w:t>page</w:t>
      </w:r>
      <w:r w:rsidR="00F229C2">
        <w:t xml:space="preserve">s, </w:t>
      </w:r>
      <w:r w:rsidRPr="00686D04">
        <w:t xml:space="preserve">wrangle the data, clean it, and then read it into a pandas dataframe so that it is in a structured format. Once the data is in a structured format, </w:t>
      </w:r>
      <w:r>
        <w:t>we</w:t>
      </w:r>
      <w:r w:rsidRPr="00686D04">
        <w:t xml:space="preserve"> will analyze the dataset</w:t>
      </w:r>
      <w:r>
        <w:t>.</w:t>
      </w:r>
    </w:p>
    <w:p w14:paraId="29937EB4" w14:textId="382BF636" w:rsidR="00960142" w:rsidRPr="00960142" w:rsidRDefault="00960142" w:rsidP="00E01DED">
      <w:pPr>
        <w:pStyle w:val="ListParagraph"/>
        <w:numPr>
          <w:ilvl w:val="0"/>
          <w:numId w:val="23"/>
        </w:numPr>
        <w:ind w:left="714" w:hanging="357"/>
        <w:contextualSpacing w:val="0"/>
        <w:jc w:val="both"/>
      </w:pPr>
      <w:r w:rsidRPr="00960142">
        <w:rPr>
          <w:b/>
          <w:bCs/>
        </w:rPr>
        <w:t>Geopy</w:t>
      </w:r>
      <w:r w:rsidRPr="00960142">
        <w:t xml:space="preserve"> is an excellent Python library for (among others) geocoding and reverse geocoding that supports many APIs. In this </w:t>
      </w:r>
      <w:r>
        <w:t>project</w:t>
      </w:r>
      <w:r w:rsidR="003512C1">
        <w:t xml:space="preserve">, </w:t>
      </w:r>
      <w:r w:rsidRPr="00960142">
        <w:t xml:space="preserve">we </w:t>
      </w:r>
      <w:r>
        <w:t xml:space="preserve">will </w:t>
      </w:r>
      <w:r w:rsidRPr="00960142">
        <w:t xml:space="preserve">use the </w:t>
      </w:r>
      <w:r w:rsidRPr="00960142">
        <w:rPr>
          <w:b/>
          <w:bCs/>
        </w:rPr>
        <w:t>Nominatim</w:t>
      </w:r>
      <w:r w:rsidRPr="00960142">
        <w:t xml:space="preserve"> API, which is based on OpenStreetMap (OSM) data</w:t>
      </w:r>
      <w:r w:rsidR="003512C1">
        <w:t xml:space="preserve">. Nominatim allows us </w:t>
      </w:r>
      <w:r w:rsidR="003512C1" w:rsidRPr="003F3321">
        <w:rPr>
          <w:b/>
          <w:bCs/>
        </w:rPr>
        <w:t>to convert an address into latitude and longitude values</w:t>
      </w:r>
      <w:r w:rsidR="003512C1">
        <w:t xml:space="preserve">. In this manner, </w:t>
      </w:r>
      <w:r w:rsidR="00D442CF">
        <w:t>we will get the coordinates</w:t>
      </w:r>
      <w:r w:rsidR="001F5261">
        <w:t xml:space="preserve"> of the neighborhoods</w:t>
      </w:r>
      <w:r w:rsidR="00D442CF">
        <w:t xml:space="preserve">. </w:t>
      </w:r>
    </w:p>
    <w:p w14:paraId="243E871C" w14:textId="3B0C16FB" w:rsidR="008C6AF9" w:rsidRDefault="008C6AF9" w:rsidP="00E01DED">
      <w:pPr>
        <w:pStyle w:val="ListParagraph"/>
        <w:numPr>
          <w:ilvl w:val="0"/>
          <w:numId w:val="23"/>
        </w:numPr>
        <w:ind w:left="714" w:hanging="357"/>
        <w:contextualSpacing w:val="0"/>
        <w:jc w:val="both"/>
      </w:pPr>
      <w:r w:rsidRPr="008C6AF9">
        <w:rPr>
          <w:b/>
          <w:bCs/>
        </w:rPr>
        <w:t>FourSquare API</w:t>
      </w:r>
      <w:r>
        <w:t xml:space="preserve"> </w:t>
      </w:r>
      <w:r w:rsidR="007F5810">
        <w:t xml:space="preserve">is an API </w:t>
      </w:r>
      <w:r w:rsidR="00AD63C6">
        <w:t>t</w:t>
      </w:r>
      <w:r w:rsidR="0080542A" w:rsidRPr="0080542A">
        <w:t>o interact with the Foursquare platform</w:t>
      </w:r>
      <w:r w:rsidR="0080542A">
        <w:t xml:space="preserve">. </w:t>
      </w:r>
      <w:r w:rsidR="0080542A" w:rsidRPr="0080542A">
        <w:t>Foursquare is a social location service that allows users to explore the world around them</w:t>
      </w:r>
      <w:r w:rsidR="0080542A">
        <w:t xml:space="preserve">. One of the available API methods </w:t>
      </w:r>
      <w:r w:rsidR="0080542A" w:rsidRPr="0080542A">
        <w:rPr>
          <w:b/>
          <w:bCs/>
        </w:rPr>
        <w:t xml:space="preserve">returns </w:t>
      </w:r>
      <w:r w:rsidR="007F5810" w:rsidRPr="0080542A">
        <w:rPr>
          <w:b/>
          <w:bCs/>
        </w:rPr>
        <w:t>the surrounding venues given a specific location</w:t>
      </w:r>
      <w:r w:rsidR="00C31A17">
        <w:t xml:space="preserve"> (</w:t>
      </w:r>
      <w:hyperlink r:id="rId12" w:history="1">
        <w:r w:rsidR="00C31A17" w:rsidRPr="00051571">
          <w:rPr>
            <w:rStyle w:val="Hyperlink"/>
            <w:color w:val="C78600" w:themeColor="accent4"/>
          </w:rPr>
          <w:t>https://developer.foursquare.com/docs/api/venues/search</w:t>
        </w:r>
      </w:hyperlink>
      <w:r w:rsidR="00C31A17">
        <w:t>)</w:t>
      </w:r>
      <w:r w:rsidR="00E605A6">
        <w:t>.</w:t>
      </w:r>
    </w:p>
    <w:p w14:paraId="158257E6" w14:textId="177A14FF" w:rsidR="0031174C" w:rsidRDefault="00CF749E" w:rsidP="0031174C">
      <w:pPr>
        <w:pStyle w:val="ListParagraph"/>
        <w:numPr>
          <w:ilvl w:val="0"/>
          <w:numId w:val="23"/>
        </w:numPr>
        <w:ind w:left="714" w:hanging="357"/>
        <w:contextualSpacing w:val="0"/>
        <w:jc w:val="both"/>
      </w:pPr>
      <w:r>
        <w:rPr>
          <w:b/>
          <w:bCs/>
        </w:rPr>
        <w:t xml:space="preserve">Folium </w:t>
      </w:r>
      <w:r w:rsidR="00E01DED" w:rsidRPr="00E01DED">
        <w:t>is a Python library for producing maps with Leaflet.js</w:t>
      </w:r>
      <w:r w:rsidR="00E01DED">
        <w:t>.</w:t>
      </w:r>
      <w:r w:rsidR="0031174C">
        <w:t xml:space="preserve"> With this, we will be able to create maps where to visualize the clusters provided by the Machine Learning </w:t>
      </w:r>
      <w:r w:rsidR="001A5D9C">
        <w:t>model</w:t>
      </w:r>
      <w:r w:rsidR="0031174C">
        <w:t>.</w:t>
      </w:r>
    </w:p>
    <w:p w14:paraId="41842A11" w14:textId="4213E970" w:rsidR="000B10E3" w:rsidRDefault="000B10E3" w:rsidP="000B10E3">
      <w:pPr>
        <w:jc w:val="both"/>
      </w:pPr>
    </w:p>
    <w:p w14:paraId="10EF54CB" w14:textId="4665E4DE" w:rsidR="000B10E3" w:rsidRPr="00021082" w:rsidRDefault="00021082" w:rsidP="000B10E3">
      <w:pPr>
        <w:pStyle w:val="Heading1"/>
        <w:rPr>
          <w:b/>
          <w:bCs/>
        </w:rPr>
      </w:pPr>
      <w:bookmarkStart w:id="11" w:name="_Toc36410347"/>
      <w:r w:rsidRPr="00021082">
        <w:rPr>
          <w:b/>
          <w:bCs/>
        </w:rPr>
        <w:lastRenderedPageBreak/>
        <w:t>Methodology</w:t>
      </w:r>
      <w:bookmarkEnd w:id="11"/>
    </w:p>
    <w:p w14:paraId="136279EF" w14:textId="4D577679" w:rsidR="00E80850" w:rsidRPr="00E80850" w:rsidRDefault="00321742" w:rsidP="00E80850">
      <w:pPr>
        <w:pStyle w:val="Heading2"/>
        <w:rPr>
          <w:b/>
          <w:bCs/>
        </w:rPr>
      </w:pPr>
      <w:bookmarkStart w:id="12" w:name="_Toc36410348"/>
      <w:r>
        <w:rPr>
          <w:b/>
          <w:bCs/>
        </w:rPr>
        <w:t>W</w:t>
      </w:r>
      <w:r w:rsidR="00E80850">
        <w:rPr>
          <w:b/>
          <w:bCs/>
        </w:rPr>
        <w:t>eb scraping</w:t>
      </w:r>
      <w:bookmarkEnd w:id="12"/>
    </w:p>
    <w:p w14:paraId="00A1E9DE" w14:textId="6EC85C21" w:rsidR="00C73679" w:rsidRPr="00C73679" w:rsidRDefault="00E80850" w:rsidP="00E80850">
      <w:pPr>
        <w:jc w:val="both"/>
      </w:pPr>
      <w:r>
        <w:t xml:space="preserve">Firstly, we need to scrape a couple of webpages to obtain the Toronto and Malaga neighborhood data. </w:t>
      </w:r>
      <w:r w:rsidR="00C73679">
        <w:t xml:space="preserve">The web scraping will be done via one of the most used Python libraries, </w:t>
      </w:r>
      <w:r w:rsidR="00C73679" w:rsidRPr="00C33529">
        <w:rPr>
          <w:b/>
          <w:bCs/>
          <w:i/>
          <w:iCs/>
        </w:rPr>
        <w:t>pandas</w:t>
      </w:r>
      <w:r w:rsidR="00C73679">
        <w:t xml:space="preserve">. </w:t>
      </w:r>
      <w:r w:rsidR="00C73679">
        <w:rPr>
          <w:i/>
          <w:iCs/>
        </w:rPr>
        <w:t xml:space="preserve">Pandas </w:t>
      </w:r>
      <w:r w:rsidR="00C73679">
        <w:t xml:space="preserve">allow us to read a </w:t>
      </w:r>
      <w:r w:rsidR="00C73679" w:rsidRPr="00C33529">
        <w:rPr>
          <w:b/>
          <w:bCs/>
        </w:rPr>
        <w:t>HTML table into a Dataframe</w:t>
      </w:r>
      <w:r w:rsidR="00C73679">
        <w:t>.</w:t>
      </w:r>
    </w:p>
    <w:p w14:paraId="4E09E945" w14:textId="2C6A39E8" w:rsidR="00021082" w:rsidRDefault="00C73679" w:rsidP="00E80850">
      <w:pPr>
        <w:jc w:val="both"/>
      </w:pPr>
      <w:r>
        <w:t>The list of neighborhoods in Toronto is available in a Wikipedia webpage (</w:t>
      </w:r>
      <w:hyperlink r:id="rId13" w:history="1">
        <w:r w:rsidRPr="00C33529">
          <w:rPr>
            <w:rStyle w:val="Hyperlink"/>
            <w:color w:val="C78600" w:themeColor="accent4"/>
          </w:rPr>
          <w:t>https://en.wikipedia.org/wiki/List_of_postal_codes_of_Canada:_M</w:t>
        </w:r>
      </w:hyperlink>
      <w:r>
        <w:t>). There are 3 tables in this webpage; however, just the table of postal codes is of our interest</w:t>
      </w:r>
      <w:r w:rsidR="00CA6B54">
        <w:t xml:space="preserve"> since it presents the different boroughs and neighborhoods in Toronto.</w:t>
      </w:r>
    </w:p>
    <w:p w14:paraId="0170B7AE" w14:textId="4A5EC218" w:rsidR="00C73679" w:rsidRDefault="006F42A1" w:rsidP="00E80850">
      <w:pPr>
        <w:jc w:val="both"/>
      </w:pPr>
      <w:r>
        <w:t>On the other hand, we can find the directory of districts in Malaga, along with their corresponding neighborhoods, in a Wiki page where there are again 3 tables (</w:t>
      </w:r>
      <w:hyperlink r:id="rId14" w:history="1">
        <w:r w:rsidRPr="00C33529">
          <w:rPr>
            <w:rStyle w:val="Hyperlink"/>
            <w:color w:val="C78600" w:themeColor="accent4"/>
          </w:rPr>
          <w:t>https://wiki.openstreetmap.org/wiki/ES:Lugares_en_M%C3%A1laga</w:t>
        </w:r>
      </w:hyperlink>
      <w:r>
        <w:t>). In this case, we are interested in the second one where the list of districts is introduced</w:t>
      </w:r>
      <w:r w:rsidR="00C73679">
        <w:t>.</w:t>
      </w:r>
      <w:r>
        <w:t xml:space="preserve"> The same procedure followed for Toronto is done here to scrape the required information.</w:t>
      </w:r>
    </w:p>
    <w:p w14:paraId="3048F194" w14:textId="351D973C" w:rsidR="003054D1" w:rsidRDefault="003054D1" w:rsidP="003054D1">
      <w:pPr>
        <w:pStyle w:val="Heading2"/>
        <w:rPr>
          <w:b/>
          <w:bCs/>
        </w:rPr>
      </w:pPr>
      <w:bookmarkStart w:id="13" w:name="_Toc36410349"/>
      <w:r>
        <w:rPr>
          <w:b/>
          <w:bCs/>
        </w:rPr>
        <w:t>D</w:t>
      </w:r>
      <w:r w:rsidR="00321742">
        <w:rPr>
          <w:b/>
          <w:bCs/>
        </w:rPr>
        <w:t>ata wrangling / Data cleaning</w:t>
      </w:r>
      <w:bookmarkEnd w:id="13"/>
    </w:p>
    <w:p w14:paraId="498F3D65" w14:textId="68721372" w:rsidR="003054D1" w:rsidRDefault="00C33529" w:rsidP="00C33529">
      <w:pPr>
        <w:jc w:val="both"/>
      </w:pPr>
      <w:r>
        <w:t>The data acquired in the previous stage is not perfect in terms of content and format. This is why it’s needed to apply some basic processing to prepare the data</w:t>
      </w:r>
      <w:r w:rsidR="00EF4D10">
        <w:t xml:space="preserve"> by</w:t>
      </w:r>
      <w:r>
        <w:t xml:space="preserve"> ensur</w:t>
      </w:r>
      <w:r w:rsidR="00EF4D10">
        <w:t>ing</w:t>
      </w:r>
      <w:r>
        <w:t xml:space="preserve"> that </w:t>
      </w:r>
      <w:r w:rsidR="00EF4D10">
        <w:t>it is</w:t>
      </w:r>
      <w:r>
        <w:t xml:space="preserve"> correct</w:t>
      </w:r>
      <w:r w:rsidR="00EF4D10">
        <w:t xml:space="preserve"> and consistent.</w:t>
      </w:r>
      <w:r w:rsidR="007B216B">
        <w:t xml:space="preserve"> Below are listed the different actions performed in that sense:</w:t>
      </w:r>
    </w:p>
    <w:p w14:paraId="4319E63E" w14:textId="1EF74563" w:rsidR="007B216B" w:rsidRDefault="007B216B" w:rsidP="007B216B">
      <w:pPr>
        <w:pStyle w:val="ListParagraph"/>
        <w:numPr>
          <w:ilvl w:val="0"/>
          <w:numId w:val="24"/>
        </w:numPr>
        <w:jc w:val="both"/>
      </w:pPr>
      <w:r w:rsidRPr="00B74F23">
        <w:rPr>
          <w:b/>
          <w:bCs/>
        </w:rPr>
        <w:t>Rename columns</w:t>
      </w:r>
      <w:r w:rsidR="00B74F23">
        <w:t xml:space="preserve"> (Malaga and Toronto data)</w:t>
      </w:r>
    </w:p>
    <w:p w14:paraId="67EBBE4D" w14:textId="713C19E9" w:rsidR="007B216B" w:rsidRPr="00B74F23" w:rsidRDefault="007B216B" w:rsidP="007B216B">
      <w:pPr>
        <w:pStyle w:val="ListParagraph"/>
        <w:numPr>
          <w:ilvl w:val="0"/>
          <w:numId w:val="24"/>
        </w:numPr>
        <w:jc w:val="both"/>
        <w:rPr>
          <w:b/>
          <w:bCs/>
        </w:rPr>
      </w:pPr>
      <w:r w:rsidRPr="00B74F23">
        <w:rPr>
          <w:b/>
          <w:bCs/>
        </w:rPr>
        <w:t xml:space="preserve">Drop rows with </w:t>
      </w:r>
      <w:r w:rsidRPr="00B74F23">
        <w:rPr>
          <w:b/>
          <w:bCs/>
          <w:i/>
          <w:iCs/>
        </w:rPr>
        <w:t xml:space="preserve">Not assigned </w:t>
      </w:r>
      <w:r w:rsidRPr="00B74F23">
        <w:rPr>
          <w:b/>
          <w:bCs/>
        </w:rPr>
        <w:t>Boroughs</w:t>
      </w:r>
      <w:r w:rsidR="00B74F23">
        <w:rPr>
          <w:b/>
          <w:bCs/>
        </w:rPr>
        <w:t xml:space="preserve"> </w:t>
      </w:r>
      <w:r w:rsidR="00B74F23">
        <w:t>(Toronto Data)</w:t>
      </w:r>
    </w:p>
    <w:p w14:paraId="43C10B0B" w14:textId="058E7E3D" w:rsidR="007B216B" w:rsidRPr="00B74F23" w:rsidRDefault="007B216B" w:rsidP="007B216B">
      <w:pPr>
        <w:pStyle w:val="ListParagraph"/>
        <w:numPr>
          <w:ilvl w:val="0"/>
          <w:numId w:val="24"/>
        </w:numPr>
        <w:jc w:val="both"/>
        <w:rPr>
          <w:b/>
          <w:bCs/>
        </w:rPr>
      </w:pPr>
      <w:r w:rsidRPr="00B74F23">
        <w:rPr>
          <w:b/>
          <w:bCs/>
        </w:rPr>
        <w:t xml:space="preserve">Fill </w:t>
      </w:r>
      <w:r w:rsidRPr="00B74F23">
        <w:rPr>
          <w:b/>
          <w:bCs/>
          <w:i/>
          <w:iCs/>
        </w:rPr>
        <w:t>Not assigned</w:t>
      </w:r>
      <w:r w:rsidRPr="00B74F23">
        <w:rPr>
          <w:b/>
          <w:bCs/>
        </w:rPr>
        <w:t xml:space="preserve"> Neighborhoods</w:t>
      </w:r>
      <w:r w:rsidR="00B74F23">
        <w:rPr>
          <w:b/>
          <w:bCs/>
        </w:rPr>
        <w:t xml:space="preserve"> </w:t>
      </w:r>
      <w:r w:rsidR="00B74F23">
        <w:t>(Toronto Data)</w:t>
      </w:r>
    </w:p>
    <w:p w14:paraId="53F8295C" w14:textId="468D9F0F" w:rsidR="007B216B" w:rsidRPr="00B74F23" w:rsidRDefault="007B216B" w:rsidP="007B216B">
      <w:pPr>
        <w:pStyle w:val="ListParagraph"/>
        <w:numPr>
          <w:ilvl w:val="0"/>
          <w:numId w:val="24"/>
        </w:numPr>
        <w:jc w:val="both"/>
        <w:rPr>
          <w:b/>
          <w:bCs/>
        </w:rPr>
      </w:pPr>
      <w:r w:rsidRPr="00B74F23">
        <w:rPr>
          <w:b/>
          <w:bCs/>
        </w:rPr>
        <w:t>Group data</w:t>
      </w:r>
      <w:r w:rsidR="00B74F23">
        <w:rPr>
          <w:b/>
          <w:bCs/>
        </w:rPr>
        <w:t xml:space="preserve"> </w:t>
      </w:r>
      <w:r w:rsidR="00B74F23">
        <w:t>(Toronto Data)</w:t>
      </w:r>
    </w:p>
    <w:p w14:paraId="36189BA6" w14:textId="111B625F" w:rsidR="007B216B" w:rsidRPr="00793348" w:rsidRDefault="007B216B" w:rsidP="007B216B">
      <w:pPr>
        <w:pStyle w:val="ListParagraph"/>
        <w:numPr>
          <w:ilvl w:val="0"/>
          <w:numId w:val="24"/>
        </w:numPr>
        <w:jc w:val="both"/>
        <w:rPr>
          <w:b/>
          <w:bCs/>
        </w:rPr>
      </w:pPr>
      <w:r w:rsidRPr="00B74F23">
        <w:rPr>
          <w:b/>
          <w:bCs/>
        </w:rPr>
        <w:t>Remove useless columns</w:t>
      </w:r>
      <w:r w:rsidR="00B74F23">
        <w:rPr>
          <w:b/>
          <w:bCs/>
        </w:rPr>
        <w:t xml:space="preserve"> </w:t>
      </w:r>
      <w:r w:rsidR="00B74F23">
        <w:t>(Malaga Data)</w:t>
      </w:r>
    </w:p>
    <w:p w14:paraId="629992AD" w14:textId="167722F7" w:rsidR="00793348" w:rsidRDefault="00696DBE" w:rsidP="00321742">
      <w:pPr>
        <w:pStyle w:val="Heading2"/>
        <w:rPr>
          <w:b/>
          <w:bCs/>
        </w:rPr>
      </w:pPr>
      <w:bookmarkStart w:id="14" w:name="_Toc36410350"/>
      <w:r>
        <w:rPr>
          <w:b/>
          <w:bCs/>
        </w:rPr>
        <w:t>Add latitude and longitude</w:t>
      </w:r>
      <w:bookmarkEnd w:id="14"/>
    </w:p>
    <w:p w14:paraId="3F2C725E" w14:textId="2FDC3459" w:rsidR="00D62921" w:rsidRDefault="00793348" w:rsidP="00793348">
      <w:pPr>
        <w:jc w:val="both"/>
      </w:pPr>
      <w:r>
        <w:t xml:space="preserve">We </w:t>
      </w:r>
      <w:r w:rsidR="00794AFB">
        <w:t xml:space="preserve">need to know </w:t>
      </w:r>
      <w:r>
        <w:t>the neighborhood coordinate</w:t>
      </w:r>
      <w:r w:rsidR="00D62921">
        <w:t>s (latitude and longitude)</w:t>
      </w:r>
      <w:r w:rsidR="00794AFB">
        <w:t xml:space="preserve"> so that we can input later this information into the data venues provider (Foursquare). To do this, we go</w:t>
      </w:r>
      <w:r>
        <w:t xml:space="preserve"> through all Postal Code/District</w:t>
      </w:r>
      <w:r w:rsidR="00D62921">
        <w:t xml:space="preserve"> names</w:t>
      </w:r>
      <w:r>
        <w:t xml:space="preserve"> and </w:t>
      </w:r>
      <w:r w:rsidR="00794AFB">
        <w:t>call</w:t>
      </w:r>
      <w:r>
        <w:t xml:space="preserve"> </w:t>
      </w:r>
      <w:r w:rsidR="00D62921">
        <w:t xml:space="preserve">the </w:t>
      </w:r>
      <w:r w:rsidR="00D62921" w:rsidRPr="00D62921">
        <w:rPr>
          <w:b/>
          <w:bCs/>
        </w:rPr>
        <w:t>ArcGIS API</w:t>
      </w:r>
      <w:r w:rsidR="00D62921">
        <w:t xml:space="preserve"> for Python. Once this is done, we will add this information into our already cleaned Dataframes. </w:t>
      </w:r>
    </w:p>
    <w:p w14:paraId="6590BDBD" w14:textId="74C3936A" w:rsidR="002F00D3" w:rsidRPr="002F00D3" w:rsidRDefault="002F00D3" w:rsidP="00696DBE">
      <w:pPr>
        <w:pStyle w:val="Heading2"/>
        <w:rPr>
          <w:b/>
          <w:bCs/>
        </w:rPr>
      </w:pPr>
      <w:bookmarkStart w:id="15" w:name="_Toc36410351"/>
      <w:r w:rsidRPr="002F00D3">
        <w:rPr>
          <w:b/>
          <w:bCs/>
        </w:rPr>
        <w:t>M</w:t>
      </w:r>
      <w:r w:rsidR="00696DBE">
        <w:rPr>
          <w:b/>
          <w:bCs/>
        </w:rPr>
        <w:t>erging data</w:t>
      </w:r>
      <w:bookmarkEnd w:id="15"/>
    </w:p>
    <w:p w14:paraId="0A9ABA0C" w14:textId="6F907562" w:rsidR="002F00D3" w:rsidRDefault="00255673" w:rsidP="00793348">
      <w:pPr>
        <w:jc w:val="both"/>
      </w:pPr>
      <w:r>
        <w:t xml:space="preserve">Firstly, we can go through an optional step to reduce drastically the number of boroughs in Toronto data. In this project, it is recommended to do so because the number of boroughs in Toronto is much </w:t>
      </w:r>
      <w:r w:rsidR="00A83DAA">
        <w:t>larger</w:t>
      </w:r>
      <w:r>
        <w:t xml:space="preserve"> than in Malaga. Therefore, we are going to </w:t>
      </w:r>
      <w:r w:rsidR="001D1D1F">
        <w:t xml:space="preserve">keep only those Toronto boroughs that contain the word </w:t>
      </w:r>
      <w:r w:rsidR="001D1D1F" w:rsidRPr="001D1D1F">
        <w:rPr>
          <w:i/>
          <w:iCs/>
        </w:rPr>
        <w:t>Toronto</w:t>
      </w:r>
      <w:r w:rsidR="001D1D1F">
        <w:t>, i.e., boroughs from Toronto City.</w:t>
      </w:r>
    </w:p>
    <w:p w14:paraId="13F433A7" w14:textId="3AED020F" w:rsidR="00844A5C" w:rsidRDefault="00844A5C" w:rsidP="00A21625">
      <w:pPr>
        <w:jc w:val="both"/>
      </w:pPr>
      <w:r>
        <w:t xml:space="preserve">Finally, we </w:t>
      </w:r>
      <w:r w:rsidR="004F1132" w:rsidRPr="004F1132">
        <w:rPr>
          <w:b/>
          <w:bCs/>
        </w:rPr>
        <w:t>concatenate our two datasets</w:t>
      </w:r>
      <w:r w:rsidR="004F1132">
        <w:t xml:space="preserve"> (Malaga and Toronto) into one single Dataframe</w:t>
      </w:r>
      <w:r w:rsidR="00A21625">
        <w:t xml:space="preserve">, </w:t>
      </w:r>
      <w:r w:rsidR="003F2B06">
        <w:t xml:space="preserve">as shown in </w:t>
      </w:r>
      <w:r w:rsidR="003F2B06">
        <w:fldChar w:fldCharType="begin"/>
      </w:r>
      <w:r w:rsidR="003F2B06">
        <w:instrText xml:space="preserve"> REF _Ref35793910 \h  \* MERGEFORMAT </w:instrText>
      </w:r>
      <w:r w:rsidR="003F2B06">
        <w:fldChar w:fldCharType="separate"/>
      </w:r>
      <w:r w:rsidR="003F2B06">
        <w:t>Figure 1</w:t>
      </w:r>
      <w:r w:rsidR="003F2B06">
        <w:fldChar w:fldCharType="end"/>
      </w:r>
      <w:r w:rsidR="004F1132">
        <w:t>.</w:t>
      </w:r>
    </w:p>
    <w:p w14:paraId="2F33E9D6" w14:textId="536D6EE1" w:rsidR="003F2B06" w:rsidRDefault="00A21625" w:rsidP="00B4678F">
      <w:pPr>
        <w:spacing w:before="0" w:after="0"/>
        <w:jc w:val="both"/>
      </w:pPr>
      <w:r>
        <w:rPr>
          <w:noProof/>
        </w:rPr>
        <w:lastRenderedPageBreak/>
        <mc:AlternateContent>
          <mc:Choice Requires="wpg">
            <w:drawing>
              <wp:anchor distT="0" distB="0" distL="114300" distR="114300" simplePos="0" relativeHeight="251651072" behindDoc="0" locked="0" layoutInCell="1" allowOverlap="1" wp14:anchorId="47096F5E" wp14:editId="79130BAD">
                <wp:simplePos x="0" y="0"/>
                <wp:positionH relativeFrom="column">
                  <wp:posOffset>838200</wp:posOffset>
                </wp:positionH>
                <wp:positionV relativeFrom="paragraph">
                  <wp:posOffset>53340</wp:posOffset>
                </wp:positionV>
                <wp:extent cx="3878580" cy="2179955"/>
                <wp:effectExtent l="0" t="0" r="7620" b="0"/>
                <wp:wrapTopAndBottom/>
                <wp:docPr id="4" name="Group 4"/>
                <wp:cNvGraphicFramePr/>
                <a:graphic xmlns:a="http://schemas.openxmlformats.org/drawingml/2006/main">
                  <a:graphicData uri="http://schemas.microsoft.com/office/word/2010/wordprocessingGroup">
                    <wpg:wgp>
                      <wpg:cNvGrpSpPr/>
                      <wpg:grpSpPr>
                        <a:xfrm>
                          <a:off x="0" y="0"/>
                          <a:ext cx="3878580" cy="2179955"/>
                          <a:chOff x="0" y="0"/>
                          <a:chExt cx="3878580" cy="2179955"/>
                        </a:xfrm>
                      </wpg:grpSpPr>
                      <pic:pic xmlns:pic="http://schemas.openxmlformats.org/drawingml/2006/picture">
                        <pic:nvPicPr>
                          <pic:cNvPr id="2" name="Picture 2"/>
                          <pic:cNvPicPr>
                            <a:picLocks noChangeAspect="1"/>
                          </pic:cNvPicPr>
                        </pic:nvPicPr>
                        <pic:blipFill>
                          <a:blip r:embed="rId15"/>
                          <a:stretch>
                            <a:fillRect/>
                          </a:stretch>
                        </pic:blipFill>
                        <pic:spPr>
                          <a:xfrm>
                            <a:off x="0" y="0"/>
                            <a:ext cx="3878580" cy="1821180"/>
                          </a:xfrm>
                          <a:prstGeom prst="rect">
                            <a:avLst/>
                          </a:prstGeom>
                        </pic:spPr>
                      </pic:pic>
                      <wps:wsp>
                        <wps:cNvPr id="3" name="Text Box 3"/>
                        <wps:cNvSpPr txBox="1"/>
                        <wps:spPr>
                          <a:xfrm>
                            <a:off x="0" y="1882140"/>
                            <a:ext cx="3878580" cy="297815"/>
                          </a:xfrm>
                          <a:prstGeom prst="rect">
                            <a:avLst/>
                          </a:prstGeom>
                          <a:solidFill>
                            <a:prstClr val="white"/>
                          </a:solidFill>
                          <a:ln>
                            <a:noFill/>
                          </a:ln>
                        </wps:spPr>
                        <wps:txbx>
                          <w:txbxContent>
                            <w:p w14:paraId="26A65584" w14:textId="0DDC773B" w:rsidR="003F2B06" w:rsidRPr="00CD6DFB" w:rsidRDefault="003F2B06" w:rsidP="00746C70">
                              <w:pPr>
                                <w:pStyle w:val="Caption"/>
                                <w:jc w:val="center"/>
                                <w:rPr>
                                  <w:noProof/>
                                </w:rPr>
                              </w:pPr>
                              <w:bookmarkStart w:id="16" w:name="_Ref35793910"/>
                              <w:r>
                                <w:t xml:space="preserve">Figure </w:t>
                              </w:r>
                              <w:r w:rsidR="00167D08">
                                <w:fldChar w:fldCharType="begin"/>
                              </w:r>
                              <w:r w:rsidR="00167D08">
                                <w:instrText xml:space="preserve"> SEQ Figure \* ARABIC </w:instrText>
                              </w:r>
                              <w:r w:rsidR="00167D08">
                                <w:fldChar w:fldCharType="separate"/>
                              </w:r>
                              <w:r w:rsidR="00F71D12">
                                <w:rPr>
                                  <w:noProof/>
                                </w:rPr>
                                <w:t>1</w:t>
                              </w:r>
                              <w:r w:rsidR="00167D08">
                                <w:rPr>
                                  <w:noProof/>
                                </w:rPr>
                                <w:fldChar w:fldCharType="end"/>
                              </w:r>
                              <w:bookmarkEnd w:id="16"/>
                              <w:r>
                                <w:t xml:space="preserve"> </w:t>
                              </w:r>
                              <w:r w:rsidR="00A21625">
                                <w:t>– Dataframe containing Toronto and Malaga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096F5E" id="Group 4" o:spid="_x0000_s1026" style="position:absolute;left:0;text-align:left;margin-left:66pt;margin-top:4.2pt;width:305.4pt;height:171.65pt;z-index:251651072" coordsize="38785,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8785;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">
                  <v:imagedata r:id="rId16" o:title=""/>
                </v:shape>
                <v:shapetype id="_x0000_t202" coordsize="21600,21600" o:spt="202" path="m,l,21600r21600,l21600,xe">
                  <v:stroke joinstyle="miter"/>
                  <v:path gradientshapeok="t" o:connecttype="rect"/>
                </v:shapetype>
                <v:shape id="Text Box 3" o:spid="_x0000_s1028" type="#_x0000_t202" style="position:absolute;top:18821;width:3878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6A65584" w14:textId="0DDC773B" w:rsidR="003F2B06" w:rsidRPr="00CD6DFB" w:rsidRDefault="003F2B06" w:rsidP="00746C70">
                        <w:pPr>
                          <w:pStyle w:val="Caption"/>
                          <w:jc w:val="center"/>
                          <w:rPr>
                            <w:noProof/>
                          </w:rPr>
                        </w:pPr>
                        <w:bookmarkStart w:id="17" w:name="_Ref35793910"/>
                        <w:r>
                          <w:t xml:space="preserve">Figure </w:t>
                        </w:r>
                        <w:r w:rsidR="00167D08">
                          <w:fldChar w:fldCharType="begin"/>
                        </w:r>
                        <w:r w:rsidR="00167D08">
                          <w:instrText xml:space="preserve"> SEQ Figure \* ARABIC </w:instrText>
                        </w:r>
                        <w:r w:rsidR="00167D08">
                          <w:fldChar w:fldCharType="separate"/>
                        </w:r>
                        <w:r w:rsidR="00F71D12">
                          <w:rPr>
                            <w:noProof/>
                          </w:rPr>
                          <w:t>1</w:t>
                        </w:r>
                        <w:r w:rsidR="00167D08">
                          <w:rPr>
                            <w:noProof/>
                          </w:rPr>
                          <w:fldChar w:fldCharType="end"/>
                        </w:r>
                        <w:bookmarkEnd w:id="17"/>
                        <w:r>
                          <w:t xml:space="preserve"> </w:t>
                        </w:r>
                        <w:r w:rsidR="00A21625">
                          <w:t>– Dataframe containing Toronto and Malaga data</w:t>
                        </w:r>
                      </w:p>
                    </w:txbxContent>
                  </v:textbox>
                </v:shape>
                <w10:wrap type="topAndBottom"/>
              </v:group>
            </w:pict>
          </mc:Fallback>
        </mc:AlternateContent>
      </w:r>
    </w:p>
    <w:p w14:paraId="1C16F94A" w14:textId="713C5618" w:rsidR="00696DBE" w:rsidRPr="002F00D3" w:rsidRDefault="00696DBE" w:rsidP="00696DBE">
      <w:pPr>
        <w:pStyle w:val="Heading2"/>
        <w:spacing w:before="0"/>
        <w:rPr>
          <w:b/>
          <w:bCs/>
        </w:rPr>
      </w:pPr>
      <w:bookmarkStart w:id="18" w:name="_Toc36410352"/>
      <w:r>
        <w:rPr>
          <w:b/>
          <w:bCs/>
        </w:rPr>
        <w:t>Explore neighborhoods</w:t>
      </w:r>
      <w:bookmarkEnd w:id="18"/>
    </w:p>
    <w:p w14:paraId="06BBB4E9" w14:textId="018E983F" w:rsidR="003F2B06" w:rsidRDefault="009131B3" w:rsidP="00696DBE">
      <w:pPr>
        <w:jc w:val="both"/>
      </w:pPr>
      <w:r>
        <w:t xml:space="preserve">In this section, we will use </w:t>
      </w:r>
      <w:r w:rsidRPr="009131B3">
        <w:rPr>
          <w:b/>
          <w:bCs/>
        </w:rPr>
        <w:t>Foursquare API</w:t>
      </w:r>
      <w:r>
        <w:rPr>
          <w:b/>
          <w:bCs/>
        </w:rPr>
        <w:t xml:space="preserve"> </w:t>
      </w:r>
      <w:r>
        <w:t xml:space="preserve">to get the top 100 venues that are in all neighborhoods of Toronto City and Malaga within a radius of X meters. By default, a radius of 1000 meters is defined. The use of this API requires registration as a </w:t>
      </w:r>
      <w:r w:rsidRPr="009131B3">
        <w:rPr>
          <w:i/>
          <w:iCs/>
        </w:rPr>
        <w:t>Developer</w:t>
      </w:r>
      <w:r>
        <w:rPr>
          <w:i/>
          <w:iCs/>
        </w:rPr>
        <w:t xml:space="preserve"> </w:t>
      </w:r>
      <w:r>
        <w:t>in order to achieve the Foursquare ID and Foursquare secret key.</w:t>
      </w:r>
    </w:p>
    <w:p w14:paraId="5B3E9E3C" w14:textId="562D5689" w:rsidR="009131B3" w:rsidRDefault="00746C70" w:rsidP="00696DBE">
      <w:pPr>
        <w:jc w:val="both"/>
      </w:pPr>
      <w:r>
        <w:rPr>
          <w:noProof/>
        </w:rPr>
        <mc:AlternateContent>
          <mc:Choice Requires="wpg">
            <w:drawing>
              <wp:anchor distT="0" distB="0" distL="114300" distR="114300" simplePos="0" relativeHeight="251655168" behindDoc="0" locked="0" layoutInCell="1" allowOverlap="1" wp14:anchorId="3F6A8002" wp14:editId="6AB3F4BD">
                <wp:simplePos x="0" y="0"/>
                <wp:positionH relativeFrom="column">
                  <wp:posOffset>0</wp:posOffset>
                </wp:positionH>
                <wp:positionV relativeFrom="paragraph">
                  <wp:posOffset>1063625</wp:posOffset>
                </wp:positionV>
                <wp:extent cx="5486400" cy="1273175"/>
                <wp:effectExtent l="0" t="0" r="0" b="3175"/>
                <wp:wrapTopAndBottom/>
                <wp:docPr id="8" name="Group 8"/>
                <wp:cNvGraphicFramePr/>
                <a:graphic xmlns:a="http://schemas.openxmlformats.org/drawingml/2006/main">
                  <a:graphicData uri="http://schemas.microsoft.com/office/word/2010/wordprocessingGroup">
                    <wpg:wgp>
                      <wpg:cNvGrpSpPr/>
                      <wpg:grpSpPr>
                        <a:xfrm>
                          <a:off x="0" y="0"/>
                          <a:ext cx="5486400" cy="1273175"/>
                          <a:chOff x="0" y="0"/>
                          <a:chExt cx="5486400" cy="1273175"/>
                        </a:xfrm>
                      </wpg:grpSpPr>
                      <pic:pic xmlns:pic="http://schemas.openxmlformats.org/drawingml/2006/picture">
                        <pic:nvPicPr>
                          <pic:cNvPr id="6" name="Picture 6"/>
                          <pic:cNvPicPr>
                            <a:picLocks noChangeAspect="1"/>
                          </pic:cNvPicPr>
                        </pic:nvPicPr>
                        <pic:blipFill>
                          <a:blip r:embed="rId17"/>
                          <a:stretch>
                            <a:fillRect/>
                          </a:stretch>
                        </pic:blipFill>
                        <pic:spPr>
                          <a:xfrm>
                            <a:off x="0" y="0"/>
                            <a:ext cx="5486400" cy="916305"/>
                          </a:xfrm>
                          <a:prstGeom prst="rect">
                            <a:avLst/>
                          </a:prstGeom>
                        </pic:spPr>
                      </pic:pic>
                      <wps:wsp>
                        <wps:cNvPr id="7" name="Text Box 7"/>
                        <wps:cNvSpPr txBox="1"/>
                        <wps:spPr>
                          <a:xfrm>
                            <a:off x="0" y="975360"/>
                            <a:ext cx="5486400" cy="297815"/>
                          </a:xfrm>
                          <a:prstGeom prst="rect">
                            <a:avLst/>
                          </a:prstGeom>
                          <a:solidFill>
                            <a:prstClr val="white"/>
                          </a:solidFill>
                          <a:ln>
                            <a:noFill/>
                          </a:ln>
                        </wps:spPr>
                        <wps:txbx>
                          <w:txbxContent>
                            <w:p w14:paraId="08808FE3" w14:textId="0815C0CE" w:rsidR="00746C70" w:rsidRPr="00376B6D" w:rsidRDefault="00746C70" w:rsidP="00746C70">
                              <w:pPr>
                                <w:pStyle w:val="Caption"/>
                                <w:jc w:val="center"/>
                                <w:rPr>
                                  <w:noProof/>
                                </w:rPr>
                              </w:pPr>
                              <w:bookmarkStart w:id="19" w:name="_Ref36397165"/>
                              <w:r>
                                <w:t xml:space="preserve">Figure </w:t>
                              </w:r>
                              <w:r>
                                <w:fldChar w:fldCharType="begin"/>
                              </w:r>
                              <w:r>
                                <w:instrText xml:space="preserve"> SEQ Figure \* ARABIC </w:instrText>
                              </w:r>
                              <w:r>
                                <w:fldChar w:fldCharType="separate"/>
                              </w:r>
                              <w:r w:rsidR="00F71D12">
                                <w:rPr>
                                  <w:noProof/>
                                </w:rPr>
                                <w:t>2</w:t>
                              </w:r>
                              <w:r>
                                <w:fldChar w:fldCharType="end"/>
                              </w:r>
                              <w:bookmarkEnd w:id="19"/>
                              <w:r>
                                <w:t xml:space="preserve"> – Nearby Venues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A8002" id="Group 8" o:spid="_x0000_s1029" style="position:absolute;left:0;text-align:left;margin-left:0;margin-top:83.75pt;width:6in;height:100.25pt;z-index:251655168" coordsize="54864,12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">
                <v:shape id="Picture 6" o:spid="_x0000_s1030" type="#_x0000_t75" style="position:absolute;width:54864;height: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">
                  <v:imagedata r:id="rId18" o:title=""/>
                </v:shape>
                <v:shape id="Text Box 7" o:spid="_x0000_s1031" type="#_x0000_t202" style="position:absolute;top:9753;width:5486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08808FE3" w14:textId="0815C0CE" w:rsidR="00746C70" w:rsidRPr="00376B6D" w:rsidRDefault="00746C70" w:rsidP="00746C70">
                        <w:pPr>
                          <w:pStyle w:val="Caption"/>
                          <w:jc w:val="center"/>
                          <w:rPr>
                            <w:noProof/>
                          </w:rPr>
                        </w:pPr>
                        <w:bookmarkStart w:id="20" w:name="_Ref36397165"/>
                        <w:r>
                          <w:t xml:space="preserve">Figure </w:t>
                        </w:r>
                        <w:r>
                          <w:fldChar w:fldCharType="begin"/>
                        </w:r>
                        <w:r>
                          <w:instrText xml:space="preserve"> SEQ Figure \* ARABIC </w:instrText>
                        </w:r>
                        <w:r>
                          <w:fldChar w:fldCharType="separate"/>
                        </w:r>
                        <w:r w:rsidR="00F71D12">
                          <w:rPr>
                            <w:noProof/>
                          </w:rPr>
                          <w:t>2</w:t>
                        </w:r>
                        <w:r>
                          <w:fldChar w:fldCharType="end"/>
                        </w:r>
                        <w:bookmarkEnd w:id="20"/>
                        <w:r>
                          <w:t xml:space="preserve"> – Nearby Venues</w:t>
                        </w:r>
                      </w:p>
                    </w:txbxContent>
                  </v:textbox>
                </v:shape>
                <w10:wrap type="topAndBottom"/>
              </v:group>
            </w:pict>
          </mc:Fallback>
        </mc:AlternateContent>
      </w:r>
      <w:r w:rsidR="007F590D">
        <w:t>Next,</w:t>
      </w:r>
      <w:r w:rsidR="009131B3">
        <w:t xml:space="preserve"> we will call the Foursquare API (GET request) by passing in the geographical coordinates of each of the neighborhoods under study. </w:t>
      </w:r>
      <w:r w:rsidR="007F590D">
        <w:t xml:space="preserve"> Venue data will be returned in JSON format from where we will extract the venue name, the venue location and the venue category</w:t>
      </w:r>
      <w:r>
        <w:t xml:space="preserve"> as presented in </w:t>
      </w:r>
      <w:r>
        <w:fldChar w:fldCharType="begin"/>
      </w:r>
      <w:r>
        <w:instrText xml:space="preserve"> REF _Ref36397165 \h </w:instrText>
      </w:r>
      <w:r>
        <w:fldChar w:fldCharType="separate"/>
      </w:r>
      <w:r>
        <w:t xml:space="preserve">Figure </w:t>
      </w:r>
      <w:r>
        <w:rPr>
          <w:noProof/>
        </w:rPr>
        <w:t>2</w:t>
      </w:r>
      <w:r>
        <w:fldChar w:fldCharType="end"/>
      </w:r>
      <w:r w:rsidR="007F590D">
        <w:t>. This information allow</w:t>
      </w:r>
      <w:r w:rsidR="00D36CD0">
        <w:t>s</w:t>
      </w:r>
      <w:r w:rsidR="007F590D">
        <w:t xml:space="preserve"> us to check how many venues were returned for each neighborhood as well. </w:t>
      </w:r>
    </w:p>
    <w:p w14:paraId="2C543081" w14:textId="3381313F" w:rsidR="00746C70" w:rsidRDefault="00746C70" w:rsidP="007678EB">
      <w:pPr>
        <w:keepNext/>
        <w:spacing w:before="0" w:after="0"/>
        <w:jc w:val="both"/>
      </w:pPr>
    </w:p>
    <w:p w14:paraId="63FAB365" w14:textId="678595FB" w:rsidR="00B76ECB" w:rsidRPr="002F00D3" w:rsidRDefault="00B76ECB" w:rsidP="00B76ECB">
      <w:pPr>
        <w:pStyle w:val="Heading2"/>
        <w:spacing w:before="0"/>
        <w:rPr>
          <w:b/>
          <w:bCs/>
        </w:rPr>
      </w:pPr>
      <w:bookmarkStart w:id="21" w:name="_Toc36410353"/>
      <w:r>
        <w:rPr>
          <w:b/>
          <w:bCs/>
        </w:rPr>
        <w:t>Analyze each neighborhood</w:t>
      </w:r>
      <w:bookmarkEnd w:id="21"/>
    </w:p>
    <w:p w14:paraId="23C12733" w14:textId="72A75653" w:rsidR="00B76ECB" w:rsidRDefault="00B76ECB" w:rsidP="00B76ECB">
      <w:pPr>
        <w:jc w:val="both"/>
      </w:pPr>
      <w:r>
        <w:t xml:space="preserve">Firstly, </w:t>
      </w:r>
      <w:r w:rsidR="004A3D4A">
        <w:t xml:space="preserve">a </w:t>
      </w:r>
      <w:r w:rsidR="004A3D4A" w:rsidRPr="004A3D4A">
        <w:rPr>
          <w:b/>
          <w:bCs/>
        </w:rPr>
        <w:t>One-Hot Encoding</w:t>
      </w:r>
      <w:r w:rsidR="004A3D4A">
        <w:t xml:space="preserve"> process </w:t>
      </w:r>
      <w:r w:rsidR="00CE7FC8">
        <w:t>is</w:t>
      </w:r>
      <w:r w:rsidR="004A3D4A">
        <w:t xml:space="preserve"> used to convert venues (categorical variables) into </w:t>
      </w:r>
      <w:r w:rsidR="00CE7FC8">
        <w:t>numerical data.</w:t>
      </w:r>
    </w:p>
    <w:p w14:paraId="4C1DDE1E" w14:textId="0810E666" w:rsidR="00CE7FC8" w:rsidRDefault="00CE7FC8" w:rsidP="00B76ECB">
      <w:pPr>
        <w:jc w:val="both"/>
      </w:pPr>
      <w:r>
        <w:t xml:space="preserve">Secondly, Dataframe rows are grouped by Neighborhood by taking the mean of the frequency of occurrence of each venue category. The output can be checked by printing each neighborhood along with the top 5 most common venues. See an example </w:t>
      </w:r>
      <w:r w:rsidR="001632C5">
        <w:t xml:space="preserve">of one of the Malaga’s districts </w:t>
      </w:r>
      <w:r>
        <w:t xml:space="preserve">in </w:t>
      </w:r>
      <w:r>
        <w:fldChar w:fldCharType="begin"/>
      </w:r>
      <w:r>
        <w:instrText xml:space="preserve"> REF _Ref36397877 \h </w:instrText>
      </w:r>
      <w:r>
        <w:fldChar w:fldCharType="separate"/>
      </w:r>
      <w:r>
        <w:t xml:space="preserve">Figure </w:t>
      </w:r>
      <w:r>
        <w:rPr>
          <w:noProof/>
        </w:rPr>
        <w:t>3</w:t>
      </w:r>
      <w:r>
        <w:fldChar w:fldCharType="end"/>
      </w:r>
      <w:r>
        <w:t>.</w:t>
      </w:r>
    </w:p>
    <w:p w14:paraId="0B637B79" w14:textId="4CF696C6" w:rsidR="00AA4371" w:rsidRDefault="00AA4371" w:rsidP="00B76ECB">
      <w:pPr>
        <w:jc w:val="both"/>
      </w:pPr>
      <w:r>
        <w:t>Finally, a new Dataframe is created with the top 1</w:t>
      </w:r>
      <w:r w:rsidR="008D3503">
        <w:t>0</w:t>
      </w:r>
      <w:r>
        <w:t xml:space="preserve"> venues for each neighborhood</w:t>
      </w:r>
      <w:r w:rsidR="005E2F79">
        <w:t xml:space="preserve">. See </w:t>
      </w:r>
      <w:r w:rsidR="005E2F79">
        <w:fldChar w:fldCharType="begin"/>
      </w:r>
      <w:r w:rsidR="005E2F79">
        <w:instrText xml:space="preserve"> REF _Ref36398103 \h </w:instrText>
      </w:r>
      <w:r w:rsidR="005E2F79">
        <w:fldChar w:fldCharType="separate"/>
      </w:r>
      <w:r w:rsidR="005E2F79">
        <w:t xml:space="preserve">Figure </w:t>
      </w:r>
      <w:r w:rsidR="005E2F79">
        <w:rPr>
          <w:noProof/>
        </w:rPr>
        <w:t>4</w:t>
      </w:r>
      <w:r w:rsidR="005E2F79">
        <w:fldChar w:fldCharType="end"/>
      </w:r>
      <w:r w:rsidR="005E2F79">
        <w:t>.</w:t>
      </w:r>
    </w:p>
    <w:p w14:paraId="05A7BB0A" w14:textId="77777777" w:rsidR="005E2F79" w:rsidRDefault="005E2F79" w:rsidP="00CE7FC8">
      <w:pPr>
        <w:spacing w:before="0" w:after="0"/>
        <w:jc w:val="both"/>
      </w:pPr>
    </w:p>
    <w:p w14:paraId="7DF1CFE0" w14:textId="46EEB9B5" w:rsidR="005E2F79" w:rsidRDefault="005E2F79" w:rsidP="00CE7FC8">
      <w:pPr>
        <w:spacing w:before="0" w:after="0"/>
        <w:jc w:val="both"/>
      </w:pPr>
      <w:r>
        <w:rPr>
          <w:b/>
          <w:bCs/>
          <w:noProof/>
        </w:rPr>
        <mc:AlternateContent>
          <mc:Choice Requires="wpg">
            <w:drawing>
              <wp:anchor distT="0" distB="0" distL="114300" distR="114300" simplePos="0" relativeHeight="251663360" behindDoc="0" locked="0" layoutInCell="1" allowOverlap="1" wp14:anchorId="368531D9" wp14:editId="14C0F178">
                <wp:simplePos x="0" y="0"/>
                <wp:positionH relativeFrom="column">
                  <wp:posOffset>0</wp:posOffset>
                </wp:positionH>
                <wp:positionV relativeFrom="paragraph">
                  <wp:posOffset>1607820</wp:posOffset>
                </wp:positionV>
                <wp:extent cx="5486400" cy="195135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486400" cy="1951355"/>
                          <a:chOff x="0" y="0"/>
                          <a:chExt cx="5486400" cy="1951355"/>
                        </a:xfrm>
                      </wpg:grpSpPr>
                      <pic:pic xmlns:pic="http://schemas.openxmlformats.org/drawingml/2006/picture">
                        <pic:nvPicPr>
                          <pic:cNvPr id="12" name="Picture 12"/>
                          <pic:cNvPicPr>
                            <a:picLocks noChangeAspect="1"/>
                          </pic:cNvPicPr>
                        </pic:nvPicPr>
                        <pic:blipFill>
                          <a:blip r:embed="rId19"/>
                          <a:stretch>
                            <a:fillRect/>
                          </a:stretch>
                        </pic:blipFill>
                        <pic:spPr>
                          <a:xfrm>
                            <a:off x="0" y="0"/>
                            <a:ext cx="5486400" cy="1599565"/>
                          </a:xfrm>
                          <a:prstGeom prst="rect">
                            <a:avLst/>
                          </a:prstGeom>
                        </pic:spPr>
                      </pic:pic>
                      <wps:wsp>
                        <wps:cNvPr id="13" name="Text Box 13"/>
                        <wps:cNvSpPr txBox="1"/>
                        <wps:spPr>
                          <a:xfrm>
                            <a:off x="0" y="1653540"/>
                            <a:ext cx="5486400" cy="297815"/>
                          </a:xfrm>
                          <a:prstGeom prst="rect">
                            <a:avLst/>
                          </a:prstGeom>
                          <a:solidFill>
                            <a:prstClr val="white"/>
                          </a:solidFill>
                          <a:ln>
                            <a:noFill/>
                          </a:ln>
                        </wps:spPr>
                        <wps:txbx>
                          <w:txbxContent>
                            <w:p w14:paraId="1147D1C5" w14:textId="00850D74" w:rsidR="005E2F79" w:rsidRPr="0002088F" w:rsidRDefault="005E2F79" w:rsidP="005E2F79">
                              <w:pPr>
                                <w:pStyle w:val="Caption"/>
                                <w:jc w:val="center"/>
                                <w:rPr>
                                  <w:noProof/>
                                </w:rPr>
                              </w:pPr>
                              <w:bookmarkStart w:id="22" w:name="_Ref36398103"/>
                              <w:r>
                                <w:t xml:space="preserve">Figure </w:t>
                              </w:r>
                              <w:r>
                                <w:fldChar w:fldCharType="begin"/>
                              </w:r>
                              <w:r>
                                <w:instrText xml:space="preserve"> SEQ Figure \* ARABIC </w:instrText>
                              </w:r>
                              <w:r>
                                <w:fldChar w:fldCharType="separate"/>
                              </w:r>
                              <w:r w:rsidR="00F71D12">
                                <w:rPr>
                                  <w:noProof/>
                                </w:rPr>
                                <w:t>3</w:t>
                              </w:r>
                              <w:r>
                                <w:fldChar w:fldCharType="end"/>
                              </w:r>
                              <w:bookmarkEnd w:id="22"/>
                              <w:r>
                                <w:t xml:space="preserve"> – Dataframe with Top 10 Venues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8531D9" id="Group 14" o:spid="_x0000_s1032" style="position:absolute;left:0;text-align:left;margin-left:0;margin-top:126.6pt;width:6in;height:153.65pt;z-index:251663360" coordsize="5486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">
                <v:shape id="Picture 12" o:spid="_x0000_s1033" type="#_x0000_t75" style="position:absolute;width:54864;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">
                  <v:imagedata r:id="rId20" o:title=""/>
                </v:shape>
                <v:shape id="Text Box 13" o:spid="_x0000_s1034" type="#_x0000_t202" style="position:absolute;top:16535;width:5486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147D1C5" w14:textId="00850D74" w:rsidR="005E2F79" w:rsidRPr="0002088F" w:rsidRDefault="005E2F79" w:rsidP="005E2F79">
                        <w:pPr>
                          <w:pStyle w:val="Caption"/>
                          <w:jc w:val="center"/>
                          <w:rPr>
                            <w:noProof/>
                          </w:rPr>
                        </w:pPr>
                        <w:bookmarkStart w:id="23" w:name="_Ref36398103"/>
                        <w:r>
                          <w:t xml:space="preserve">Figure </w:t>
                        </w:r>
                        <w:r>
                          <w:fldChar w:fldCharType="begin"/>
                        </w:r>
                        <w:r>
                          <w:instrText xml:space="preserve"> SEQ Figure \* ARABIC </w:instrText>
                        </w:r>
                        <w:r>
                          <w:fldChar w:fldCharType="separate"/>
                        </w:r>
                        <w:r w:rsidR="00F71D12">
                          <w:rPr>
                            <w:noProof/>
                          </w:rPr>
                          <w:t>3</w:t>
                        </w:r>
                        <w:r>
                          <w:fldChar w:fldCharType="end"/>
                        </w:r>
                        <w:bookmarkEnd w:id="23"/>
                        <w:r>
                          <w:t xml:space="preserve"> – Dataframe with Top 10 Venues</w:t>
                        </w:r>
                      </w:p>
                    </w:txbxContent>
                  </v:textbox>
                </v:shape>
                <w10:wrap type="topAndBottom"/>
              </v:group>
            </w:pict>
          </mc:Fallback>
        </mc:AlternateContent>
      </w:r>
      <w:r>
        <w:rPr>
          <w:b/>
          <w:bCs/>
          <w:noProof/>
        </w:rPr>
        <mc:AlternateContent>
          <mc:Choice Requires="wpg">
            <w:drawing>
              <wp:anchor distT="0" distB="0" distL="114300" distR="114300" simplePos="0" relativeHeight="251659264" behindDoc="0" locked="0" layoutInCell="1" allowOverlap="1" wp14:anchorId="3EDEAF65" wp14:editId="48FC5745">
                <wp:simplePos x="0" y="0"/>
                <wp:positionH relativeFrom="column">
                  <wp:posOffset>975360</wp:posOffset>
                </wp:positionH>
                <wp:positionV relativeFrom="paragraph">
                  <wp:posOffset>44450</wp:posOffset>
                </wp:positionV>
                <wp:extent cx="3916680" cy="1372235"/>
                <wp:effectExtent l="0" t="0" r="7620" b="0"/>
                <wp:wrapTopAndBottom/>
                <wp:docPr id="11" name="Group 11"/>
                <wp:cNvGraphicFramePr/>
                <a:graphic xmlns:a="http://schemas.openxmlformats.org/drawingml/2006/main">
                  <a:graphicData uri="http://schemas.microsoft.com/office/word/2010/wordprocessingGroup">
                    <wpg:wgp>
                      <wpg:cNvGrpSpPr/>
                      <wpg:grpSpPr>
                        <a:xfrm>
                          <a:off x="0" y="0"/>
                          <a:ext cx="3916680" cy="1372235"/>
                          <a:chOff x="0" y="0"/>
                          <a:chExt cx="3916680" cy="1372235"/>
                        </a:xfrm>
                      </wpg:grpSpPr>
                      <pic:pic xmlns:pic="http://schemas.openxmlformats.org/drawingml/2006/picture">
                        <pic:nvPicPr>
                          <pic:cNvPr id="9" name="Picture 9"/>
                          <pic:cNvPicPr>
                            <a:picLocks noChangeAspect="1"/>
                          </pic:cNvPicPr>
                        </pic:nvPicPr>
                        <pic:blipFill>
                          <a:blip r:embed="rId21"/>
                          <a:stretch>
                            <a:fillRect/>
                          </a:stretch>
                        </pic:blipFill>
                        <pic:spPr>
                          <a:xfrm>
                            <a:off x="0" y="0"/>
                            <a:ext cx="3916680" cy="1013460"/>
                          </a:xfrm>
                          <a:prstGeom prst="rect">
                            <a:avLst/>
                          </a:prstGeom>
                        </pic:spPr>
                      </pic:pic>
                      <wps:wsp>
                        <wps:cNvPr id="10" name="Text Box 10"/>
                        <wps:cNvSpPr txBox="1"/>
                        <wps:spPr>
                          <a:xfrm>
                            <a:off x="0" y="1074420"/>
                            <a:ext cx="3916680" cy="297815"/>
                          </a:xfrm>
                          <a:prstGeom prst="rect">
                            <a:avLst/>
                          </a:prstGeom>
                          <a:solidFill>
                            <a:prstClr val="white"/>
                          </a:solidFill>
                          <a:ln>
                            <a:noFill/>
                          </a:ln>
                        </wps:spPr>
                        <wps:txbx>
                          <w:txbxContent>
                            <w:p w14:paraId="6C6BCF3B" w14:textId="46F6CAB2" w:rsidR="00CE7FC8" w:rsidRPr="00EB69B0" w:rsidRDefault="00CE7FC8" w:rsidP="00CE7FC8">
                              <w:pPr>
                                <w:pStyle w:val="Caption"/>
                                <w:jc w:val="center"/>
                                <w:rPr>
                                  <w:caps/>
                                  <w:noProof/>
                                  <w:color w:val="3F251D" w:themeColor="accent1"/>
                                  <w:szCs w:val="22"/>
                                </w:rPr>
                              </w:pPr>
                              <w:bookmarkStart w:id="24" w:name="_Ref36397877"/>
                              <w:r>
                                <w:t xml:space="preserve">Figure </w:t>
                              </w:r>
                              <w:r>
                                <w:fldChar w:fldCharType="begin"/>
                              </w:r>
                              <w:r>
                                <w:instrText xml:space="preserve"> SEQ Figure \* ARABIC </w:instrText>
                              </w:r>
                              <w:r>
                                <w:fldChar w:fldCharType="separate"/>
                              </w:r>
                              <w:r w:rsidR="00F71D12">
                                <w:rPr>
                                  <w:noProof/>
                                </w:rPr>
                                <w:t>4</w:t>
                              </w:r>
                              <w:r>
                                <w:fldChar w:fldCharType="end"/>
                              </w:r>
                              <w:bookmarkEnd w:id="24"/>
                              <w:r>
                                <w:t xml:space="preserve"> – Five Most Common Venues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DEAF65" id="Group 11" o:spid="_x0000_s1035" style="position:absolute;left:0;text-align:left;margin-left:76.8pt;margin-top:3.5pt;width:308.4pt;height:108.05pt;z-index:251659264" coordsize="39166,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">
                <v:shape id="Picture 9" o:spid="_x0000_s1036" type="#_x0000_t75" style="position:absolute;width:39166;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">
                  <v:imagedata r:id="rId22" o:title=""/>
                </v:shape>
                <v:shape id="Text Box 10" o:spid="_x0000_s1037" type="#_x0000_t202" style="position:absolute;top:10744;width:3916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6C6BCF3B" w14:textId="46F6CAB2" w:rsidR="00CE7FC8" w:rsidRPr="00EB69B0" w:rsidRDefault="00CE7FC8" w:rsidP="00CE7FC8">
                        <w:pPr>
                          <w:pStyle w:val="Caption"/>
                          <w:jc w:val="center"/>
                          <w:rPr>
                            <w:caps/>
                            <w:noProof/>
                            <w:color w:val="3F251D" w:themeColor="accent1"/>
                            <w:szCs w:val="22"/>
                          </w:rPr>
                        </w:pPr>
                        <w:bookmarkStart w:id="25" w:name="_Ref36397877"/>
                        <w:r>
                          <w:t xml:space="preserve">Figure </w:t>
                        </w:r>
                        <w:r>
                          <w:fldChar w:fldCharType="begin"/>
                        </w:r>
                        <w:r>
                          <w:instrText xml:space="preserve"> SEQ Figure \* ARABIC </w:instrText>
                        </w:r>
                        <w:r>
                          <w:fldChar w:fldCharType="separate"/>
                        </w:r>
                        <w:r w:rsidR="00F71D12">
                          <w:rPr>
                            <w:noProof/>
                          </w:rPr>
                          <w:t>4</w:t>
                        </w:r>
                        <w:r>
                          <w:fldChar w:fldCharType="end"/>
                        </w:r>
                        <w:bookmarkEnd w:id="25"/>
                        <w:r>
                          <w:t xml:space="preserve"> – Five Most Common Venues</w:t>
                        </w:r>
                      </w:p>
                    </w:txbxContent>
                  </v:textbox>
                </v:shape>
                <w10:wrap type="topAndBottom"/>
              </v:group>
            </w:pict>
          </mc:Fallback>
        </mc:AlternateContent>
      </w:r>
    </w:p>
    <w:p w14:paraId="6FE843E3" w14:textId="19FE45B4" w:rsidR="00CE7FC8" w:rsidRDefault="00CE7FC8" w:rsidP="00CE7FC8">
      <w:pPr>
        <w:spacing w:before="0" w:after="0"/>
        <w:jc w:val="both"/>
      </w:pPr>
    </w:p>
    <w:p w14:paraId="44098C85" w14:textId="2C5F0B19" w:rsidR="00B76ECB" w:rsidRPr="002F00D3" w:rsidRDefault="007F6B38" w:rsidP="00B76ECB">
      <w:pPr>
        <w:pStyle w:val="Heading2"/>
        <w:spacing w:before="0"/>
        <w:rPr>
          <w:b/>
          <w:bCs/>
        </w:rPr>
      </w:pPr>
      <w:bookmarkStart w:id="26" w:name="_Toc36410354"/>
      <w:r>
        <w:rPr>
          <w:b/>
          <w:bCs/>
        </w:rPr>
        <w:t>C</w:t>
      </w:r>
      <w:r w:rsidR="00B76ECB">
        <w:rPr>
          <w:b/>
          <w:bCs/>
        </w:rPr>
        <w:t>luster neighborhoods</w:t>
      </w:r>
      <w:bookmarkEnd w:id="26"/>
    </w:p>
    <w:p w14:paraId="781B74B1" w14:textId="5707DF5E" w:rsidR="00D82B84" w:rsidRDefault="006C76F5" w:rsidP="00B76ECB">
      <w:pPr>
        <w:jc w:val="both"/>
        <w:rPr>
          <w:b/>
          <w:bCs/>
        </w:rPr>
      </w:pPr>
      <w:r>
        <w:t xml:space="preserve">At this point we have gathered, cleaned and prepared all data we need. The following step is to perform some suitable </w:t>
      </w:r>
      <w:r w:rsidRPr="006C76F5">
        <w:rPr>
          <w:b/>
          <w:bCs/>
        </w:rPr>
        <w:t>Machine Learning</w:t>
      </w:r>
      <w:r>
        <w:t xml:space="preserve"> technique to get insights from this data.  The goal is to employ a </w:t>
      </w:r>
      <w:r w:rsidRPr="006C76F5">
        <w:rPr>
          <w:b/>
          <w:bCs/>
        </w:rPr>
        <w:t>Clustering Algorithm</w:t>
      </w:r>
      <w:r>
        <w:rPr>
          <w:b/>
          <w:bCs/>
        </w:rPr>
        <w:t xml:space="preserve"> </w:t>
      </w:r>
      <w:r>
        <w:t>that provides us some potential relations and similarities between Malaga and Toronto City neighborhoods. In this case, we have opted for a straightforward and well-know</w:t>
      </w:r>
      <w:r w:rsidR="00D82B84">
        <w:t>n</w:t>
      </w:r>
      <w:r>
        <w:t xml:space="preserve"> method</w:t>
      </w:r>
      <w:r w:rsidR="00D82B84">
        <w:t xml:space="preserve">: </w:t>
      </w:r>
      <w:r w:rsidR="00D82B84" w:rsidRPr="00D82B84">
        <w:rPr>
          <w:b/>
          <w:bCs/>
        </w:rPr>
        <w:t>K-Means</w:t>
      </w:r>
      <w:r w:rsidR="00D82B84">
        <w:rPr>
          <w:b/>
          <w:bCs/>
        </w:rPr>
        <w:t>.</w:t>
      </w:r>
    </w:p>
    <w:p w14:paraId="372F06BD" w14:textId="61276DA6" w:rsidR="004662E1" w:rsidRDefault="00275796" w:rsidP="00B76ECB">
      <w:pPr>
        <w:jc w:val="both"/>
      </w:pPr>
      <w:r w:rsidRPr="00275796">
        <w:t xml:space="preserve">The most important parameter to run K-Means is the “k”, i.e., the </w:t>
      </w:r>
      <w:r w:rsidRPr="00275796">
        <w:rPr>
          <w:b/>
          <w:bCs/>
        </w:rPr>
        <w:t>number of cluster</w:t>
      </w:r>
      <w:r>
        <w:t>s</w:t>
      </w:r>
      <w:r w:rsidRPr="00275796">
        <w:t xml:space="preserve"> we want to obtain. </w:t>
      </w:r>
      <w:r w:rsidR="00B40F7C">
        <w:t xml:space="preserve">A priori, we don’t know how many clusters we need to ensure that we have achieved a good result, </w:t>
      </w:r>
      <w:r w:rsidR="00DC38E3">
        <w:t>but</w:t>
      </w:r>
      <w:r w:rsidR="00B40F7C">
        <w:t xml:space="preserve"> what we do know is that we want to maximize the number of clusters where there is at least </w:t>
      </w:r>
      <w:r w:rsidR="00DC38E3">
        <w:t>one</w:t>
      </w:r>
      <w:r w:rsidR="00B40F7C">
        <w:t xml:space="preserve"> Malaga neighborhood and </w:t>
      </w:r>
      <w:r w:rsidR="00DC38E3">
        <w:t>one</w:t>
      </w:r>
      <w:r w:rsidR="00B40F7C">
        <w:t xml:space="preserve"> Toronto neighborhood.</w:t>
      </w:r>
      <w:r w:rsidR="00DC38E3">
        <w:t xml:space="preserve"> In this way, we will be able to establish relations between both cities.</w:t>
      </w:r>
      <w:r w:rsidR="00C77447">
        <w:t xml:space="preserve"> This is why the first step is to search for the optimal “k” value from the “Malaga and Toronto sharing clusters” point of view. </w:t>
      </w:r>
      <w:r w:rsidR="004662E1">
        <w:t>Once we have the optimal “k” value, we will run K-Means once more.</w:t>
      </w:r>
    </w:p>
    <w:p w14:paraId="40A66C65" w14:textId="5872913A" w:rsidR="004662E1" w:rsidRDefault="004662E1" w:rsidP="00B76ECB">
      <w:pPr>
        <w:jc w:val="both"/>
      </w:pPr>
      <w:r>
        <w:t xml:space="preserve">Next, we will create a Dataframe containing all neighborhoods along with the cluster label provided by the algorithm and the top 10 venues, as shown in </w:t>
      </w:r>
      <w:r w:rsidR="00217DCA">
        <w:fldChar w:fldCharType="begin"/>
      </w:r>
      <w:r w:rsidR="00217DCA">
        <w:instrText xml:space="preserve"> REF _Ref36399663 \h </w:instrText>
      </w:r>
      <w:r w:rsidR="00217DCA">
        <w:fldChar w:fldCharType="separate"/>
      </w:r>
      <w:r w:rsidR="00217DCA">
        <w:t xml:space="preserve">Figure </w:t>
      </w:r>
      <w:r w:rsidR="00217DCA">
        <w:rPr>
          <w:noProof/>
        </w:rPr>
        <w:t>5</w:t>
      </w:r>
      <w:r w:rsidR="00217DCA">
        <w:fldChar w:fldCharType="end"/>
      </w:r>
      <w:r>
        <w:t xml:space="preserve">. </w:t>
      </w:r>
    </w:p>
    <w:p w14:paraId="3E3A525C" w14:textId="264F89E8" w:rsidR="00FE4E5C" w:rsidRDefault="00FE4E5C" w:rsidP="00B76ECB">
      <w:pPr>
        <w:jc w:val="both"/>
      </w:pPr>
      <w:r>
        <w:t xml:space="preserve">Finally, we can also visualize these results on a map through the </w:t>
      </w:r>
      <w:r w:rsidRPr="00FE4E5C">
        <w:rPr>
          <w:b/>
          <w:bCs/>
        </w:rPr>
        <w:t>Folium</w:t>
      </w:r>
      <w:r>
        <w:t xml:space="preserve"> Python library. A map for each city and its corresponding clusters is presented in </w:t>
      </w:r>
      <w:r w:rsidR="00397C52">
        <w:fldChar w:fldCharType="begin"/>
      </w:r>
      <w:r w:rsidR="00397C52">
        <w:instrText xml:space="preserve"> REF _Ref36400366 \h </w:instrText>
      </w:r>
      <w:r w:rsidR="00397C52">
        <w:fldChar w:fldCharType="separate"/>
      </w:r>
      <w:r w:rsidR="00397C52">
        <w:t xml:space="preserve">Figure </w:t>
      </w:r>
      <w:r w:rsidR="00397C52">
        <w:rPr>
          <w:noProof/>
        </w:rPr>
        <w:t>6</w:t>
      </w:r>
      <w:r w:rsidR="00397C52">
        <w:fldChar w:fldCharType="end"/>
      </w:r>
      <w:r w:rsidR="00397C52">
        <w:t xml:space="preserve"> </w:t>
      </w:r>
      <w:r>
        <w:t xml:space="preserve">and </w:t>
      </w:r>
      <w:r w:rsidR="00397C52">
        <w:fldChar w:fldCharType="begin"/>
      </w:r>
      <w:r w:rsidR="00397C52">
        <w:instrText xml:space="preserve"> REF _Ref36400371 \h </w:instrText>
      </w:r>
      <w:r w:rsidR="00397C52">
        <w:fldChar w:fldCharType="separate"/>
      </w:r>
      <w:r w:rsidR="00397C52">
        <w:t xml:space="preserve">Figure </w:t>
      </w:r>
      <w:r w:rsidR="00397C52">
        <w:rPr>
          <w:noProof/>
        </w:rPr>
        <w:t>7</w:t>
      </w:r>
      <w:r w:rsidR="00397C52">
        <w:fldChar w:fldCharType="end"/>
      </w:r>
      <w:r w:rsidR="00397C52">
        <w:t>.</w:t>
      </w:r>
    </w:p>
    <w:p w14:paraId="5E05BE38" w14:textId="77777777" w:rsidR="00F71D12" w:rsidRDefault="00F71D12" w:rsidP="00B76ECB">
      <w:pPr>
        <w:jc w:val="both"/>
        <w:rPr>
          <w:noProof/>
        </w:rPr>
      </w:pPr>
    </w:p>
    <w:p w14:paraId="6D68327B" w14:textId="77777777" w:rsidR="00F71D12" w:rsidRDefault="00F71D12" w:rsidP="00B76ECB">
      <w:pPr>
        <w:jc w:val="both"/>
        <w:rPr>
          <w:noProof/>
        </w:rPr>
      </w:pPr>
    </w:p>
    <w:p w14:paraId="40CC980A" w14:textId="7BF14417" w:rsidR="00F71D12" w:rsidRDefault="00F71D12" w:rsidP="00B76ECB">
      <w:pPr>
        <w:jc w:val="both"/>
        <w:rPr>
          <w:noProof/>
        </w:rPr>
      </w:pPr>
      <w:r>
        <w:rPr>
          <w:noProof/>
        </w:rPr>
        <w:lastRenderedPageBreak/>
        <mc:AlternateContent>
          <mc:Choice Requires="wpg">
            <w:drawing>
              <wp:anchor distT="0" distB="0" distL="114300" distR="114300" simplePos="0" relativeHeight="251682816" behindDoc="0" locked="0" layoutInCell="1" allowOverlap="1" wp14:anchorId="51E103E4" wp14:editId="60B388C9">
                <wp:simplePos x="0" y="0"/>
                <wp:positionH relativeFrom="column">
                  <wp:posOffset>-38100</wp:posOffset>
                </wp:positionH>
                <wp:positionV relativeFrom="paragraph">
                  <wp:posOffset>44450</wp:posOffset>
                </wp:positionV>
                <wp:extent cx="5486400" cy="2347595"/>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486400" cy="2347595"/>
                          <a:chOff x="0" y="0"/>
                          <a:chExt cx="5486400" cy="2347595"/>
                        </a:xfrm>
                      </wpg:grpSpPr>
                      <pic:pic xmlns:pic="http://schemas.openxmlformats.org/drawingml/2006/picture">
                        <pic:nvPicPr>
                          <pic:cNvPr id="15" name="Picture 15"/>
                          <pic:cNvPicPr>
                            <a:picLocks noChangeAspect="1"/>
                          </pic:cNvPicPr>
                        </pic:nvPicPr>
                        <pic:blipFill>
                          <a:blip r:embed="rId23"/>
                          <a:stretch>
                            <a:fillRect/>
                          </a:stretch>
                        </pic:blipFill>
                        <pic:spPr>
                          <a:xfrm>
                            <a:off x="0" y="0"/>
                            <a:ext cx="5486400" cy="1995170"/>
                          </a:xfrm>
                          <a:prstGeom prst="rect">
                            <a:avLst/>
                          </a:prstGeom>
                        </pic:spPr>
                      </pic:pic>
                      <wps:wsp>
                        <wps:cNvPr id="27" name="Text Box 27"/>
                        <wps:cNvSpPr txBox="1"/>
                        <wps:spPr>
                          <a:xfrm>
                            <a:off x="0" y="2049780"/>
                            <a:ext cx="5486400" cy="297815"/>
                          </a:xfrm>
                          <a:prstGeom prst="rect">
                            <a:avLst/>
                          </a:prstGeom>
                          <a:solidFill>
                            <a:prstClr val="white"/>
                          </a:solidFill>
                          <a:ln>
                            <a:noFill/>
                          </a:ln>
                        </wps:spPr>
                        <wps:txbx>
                          <w:txbxContent>
                            <w:p w14:paraId="71DE329E" w14:textId="6534DC12" w:rsidR="00F71D12" w:rsidRPr="001F1655" w:rsidRDefault="00F71D12" w:rsidP="00F71D12">
                              <w:pPr>
                                <w:pStyle w:val="Caption"/>
                                <w:jc w:val="center"/>
                                <w:rPr>
                                  <w:noProof/>
                                </w:rPr>
                              </w:pPr>
                              <w:r>
                                <w:t xml:space="preserve">Figure </w:t>
                              </w:r>
                              <w:r>
                                <w:fldChar w:fldCharType="begin"/>
                              </w:r>
                              <w:r>
                                <w:instrText xml:space="preserve"> SEQ Figure \* ARABIC </w:instrText>
                              </w:r>
                              <w:r>
                                <w:fldChar w:fldCharType="separate"/>
                              </w:r>
                              <w:r>
                                <w:rPr>
                                  <w:noProof/>
                                </w:rPr>
                                <w:t>5</w:t>
                              </w:r>
                              <w:r>
                                <w:fldChar w:fldCharType="end"/>
                              </w:r>
                              <w:r>
                                <w:t xml:space="preserve"> – Clustered Neighborhoods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E103E4" id="Group 29" o:spid="_x0000_s1038" style="position:absolute;left:0;text-align:left;margin-left:-3pt;margin-top:3.5pt;width:6in;height:184.85pt;z-index:251682816" coordsize="54864,23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">
                <v:shape id="Picture 15" o:spid="_x0000_s1039" type="#_x0000_t75" style="position:absolute;width:54864;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">
                  <v:imagedata r:id="rId24" o:title=""/>
                </v:shape>
                <v:shape id="Text Box 27" o:spid="_x0000_s1040" type="#_x0000_t202" style="position:absolute;top:20497;width:5486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DE329E" w14:textId="6534DC12" w:rsidR="00F71D12" w:rsidRPr="001F1655" w:rsidRDefault="00F71D12" w:rsidP="00F71D12">
                        <w:pPr>
                          <w:pStyle w:val="Caption"/>
                          <w:jc w:val="center"/>
                          <w:rPr>
                            <w:noProof/>
                          </w:rPr>
                        </w:pPr>
                        <w:r>
                          <w:t xml:space="preserve">Figure </w:t>
                        </w:r>
                        <w:r>
                          <w:fldChar w:fldCharType="begin"/>
                        </w:r>
                        <w:r>
                          <w:instrText xml:space="preserve"> SEQ Figure \* ARABIC </w:instrText>
                        </w:r>
                        <w:r>
                          <w:fldChar w:fldCharType="separate"/>
                        </w:r>
                        <w:r>
                          <w:rPr>
                            <w:noProof/>
                          </w:rPr>
                          <w:t>5</w:t>
                        </w:r>
                        <w:r>
                          <w:fldChar w:fldCharType="end"/>
                        </w:r>
                        <w:r>
                          <w:t xml:space="preserve"> – Clustered Neighborhoods</w:t>
                        </w:r>
                      </w:p>
                    </w:txbxContent>
                  </v:textbox>
                </v:shape>
                <w10:wrap type="topAndBottom"/>
              </v:group>
            </w:pict>
          </mc:Fallback>
        </mc:AlternateContent>
      </w:r>
    </w:p>
    <w:p w14:paraId="67522A83" w14:textId="1CCD2F81" w:rsidR="00F71D12" w:rsidRDefault="00F71D12" w:rsidP="00B76ECB">
      <w:pPr>
        <w:jc w:val="both"/>
        <w:rPr>
          <w:noProof/>
        </w:rPr>
      </w:pPr>
      <w:r>
        <w:rPr>
          <w:noProof/>
        </w:rPr>
        <mc:AlternateContent>
          <mc:Choice Requires="wpg">
            <w:drawing>
              <wp:anchor distT="0" distB="0" distL="114300" distR="114300" simplePos="0" relativeHeight="251685888" behindDoc="0" locked="0" layoutInCell="1" allowOverlap="1" wp14:anchorId="00512459" wp14:editId="1D63C5AF">
                <wp:simplePos x="0" y="0"/>
                <wp:positionH relativeFrom="column">
                  <wp:posOffset>-38100</wp:posOffset>
                </wp:positionH>
                <wp:positionV relativeFrom="paragraph">
                  <wp:posOffset>173990</wp:posOffset>
                </wp:positionV>
                <wp:extent cx="5486400" cy="4298315"/>
                <wp:effectExtent l="0" t="0" r="0" b="6985"/>
                <wp:wrapTopAndBottom/>
                <wp:docPr id="30" name="Group 30"/>
                <wp:cNvGraphicFramePr/>
                <a:graphic xmlns:a="http://schemas.openxmlformats.org/drawingml/2006/main">
                  <a:graphicData uri="http://schemas.microsoft.com/office/word/2010/wordprocessingGroup">
                    <wpg:wgp>
                      <wpg:cNvGrpSpPr/>
                      <wpg:grpSpPr>
                        <a:xfrm>
                          <a:off x="0" y="0"/>
                          <a:ext cx="5486400" cy="4298315"/>
                          <a:chOff x="0" y="0"/>
                          <a:chExt cx="5486400" cy="4298315"/>
                        </a:xfrm>
                      </wpg:grpSpPr>
                      <pic:pic xmlns:pic="http://schemas.openxmlformats.org/drawingml/2006/picture">
                        <pic:nvPicPr>
                          <pic:cNvPr id="20" name="Picture 20"/>
                          <pic:cNvPicPr>
                            <a:picLocks noChangeAspect="1"/>
                          </pic:cNvPicPr>
                        </pic:nvPicPr>
                        <pic:blipFill>
                          <a:blip r:embed="rId25"/>
                          <a:stretch>
                            <a:fillRect/>
                          </a:stretch>
                        </pic:blipFill>
                        <pic:spPr>
                          <a:xfrm>
                            <a:off x="0" y="0"/>
                            <a:ext cx="5486400" cy="3930015"/>
                          </a:xfrm>
                          <a:prstGeom prst="rect">
                            <a:avLst/>
                          </a:prstGeom>
                        </pic:spPr>
                      </pic:pic>
                      <wps:wsp>
                        <wps:cNvPr id="28" name="Text Box 28"/>
                        <wps:cNvSpPr txBox="1"/>
                        <wps:spPr>
                          <a:xfrm>
                            <a:off x="0" y="4000500"/>
                            <a:ext cx="5486400" cy="297815"/>
                          </a:xfrm>
                          <a:prstGeom prst="rect">
                            <a:avLst/>
                          </a:prstGeom>
                          <a:solidFill>
                            <a:prstClr val="white"/>
                          </a:solidFill>
                          <a:ln>
                            <a:noFill/>
                          </a:ln>
                        </wps:spPr>
                        <wps:txbx>
                          <w:txbxContent>
                            <w:p w14:paraId="0B19B12D" w14:textId="02EA3DAA" w:rsidR="00F71D12" w:rsidRPr="008F5213" w:rsidRDefault="00F71D12" w:rsidP="00F71D12">
                              <w:pPr>
                                <w:pStyle w:val="Caption"/>
                                <w:jc w:val="center"/>
                                <w:rPr>
                                  <w:noProof/>
                                </w:rPr>
                              </w:pPr>
                              <w:bookmarkStart w:id="27" w:name="_Ref36400366"/>
                              <w:r>
                                <w:t xml:space="preserve">Figure </w:t>
                              </w:r>
                              <w:r>
                                <w:fldChar w:fldCharType="begin"/>
                              </w:r>
                              <w:r>
                                <w:instrText xml:space="preserve"> SEQ Figure \* ARABIC </w:instrText>
                              </w:r>
                              <w:r>
                                <w:fldChar w:fldCharType="separate"/>
                              </w:r>
                              <w:r>
                                <w:rPr>
                                  <w:noProof/>
                                </w:rPr>
                                <w:t>6</w:t>
                              </w:r>
                              <w:r>
                                <w:fldChar w:fldCharType="end"/>
                              </w:r>
                              <w:bookmarkEnd w:id="27"/>
                              <w:r>
                                <w:t xml:space="preserve"> - </w:t>
                              </w:r>
                              <w:r>
                                <w:t xml:space="preserve">Map with </w:t>
                              </w:r>
                              <w:r>
                                <w:t>Toronto City</w:t>
                              </w:r>
                              <w:r>
                                <w:t xml:space="preserve">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12459" id="Group 30" o:spid="_x0000_s1041" style="position:absolute;left:0;text-align:left;margin-left:-3pt;margin-top:13.7pt;width:6in;height:338.45pt;z-index:251685888" coordsize="54864,42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">
                <v:shape id="Picture 20" o:spid="_x0000_s1042" type="#_x0000_t75" style="position:absolute;width:54864;height:39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">
                  <v:imagedata r:id="rId26" o:title=""/>
                </v:shape>
                <v:shape id="Text Box 28" o:spid="_x0000_s1043" type="#_x0000_t202" style="position:absolute;top:40005;width:5486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B19B12D" w14:textId="02EA3DAA" w:rsidR="00F71D12" w:rsidRPr="008F5213" w:rsidRDefault="00F71D12" w:rsidP="00F71D12">
                        <w:pPr>
                          <w:pStyle w:val="Caption"/>
                          <w:jc w:val="center"/>
                          <w:rPr>
                            <w:noProof/>
                          </w:rPr>
                        </w:pPr>
                        <w:bookmarkStart w:id="28" w:name="_Ref36400366"/>
                        <w:r>
                          <w:t xml:space="preserve">Figure </w:t>
                        </w:r>
                        <w:r>
                          <w:fldChar w:fldCharType="begin"/>
                        </w:r>
                        <w:r>
                          <w:instrText xml:space="preserve"> SEQ Figure \* ARABIC </w:instrText>
                        </w:r>
                        <w:r>
                          <w:fldChar w:fldCharType="separate"/>
                        </w:r>
                        <w:r>
                          <w:rPr>
                            <w:noProof/>
                          </w:rPr>
                          <w:t>6</w:t>
                        </w:r>
                        <w:r>
                          <w:fldChar w:fldCharType="end"/>
                        </w:r>
                        <w:bookmarkEnd w:id="28"/>
                        <w:r>
                          <w:t xml:space="preserve"> - </w:t>
                        </w:r>
                        <w:r>
                          <w:t xml:space="preserve">Map with </w:t>
                        </w:r>
                        <w:r>
                          <w:t>Toronto City</w:t>
                        </w:r>
                        <w:r>
                          <w:t xml:space="preserve"> Clusters</w:t>
                        </w:r>
                      </w:p>
                    </w:txbxContent>
                  </v:textbox>
                </v:shape>
                <w10:wrap type="topAndBottom"/>
              </v:group>
            </w:pict>
          </mc:Fallback>
        </mc:AlternateContent>
      </w:r>
    </w:p>
    <w:p w14:paraId="60612F06" w14:textId="07979B2D" w:rsidR="00F71D12" w:rsidRDefault="00F71D12" w:rsidP="00B76ECB">
      <w:pPr>
        <w:jc w:val="both"/>
        <w:rPr>
          <w:noProof/>
        </w:rPr>
      </w:pPr>
    </w:p>
    <w:p w14:paraId="632E138F" w14:textId="229A842B" w:rsidR="00F71D12" w:rsidRDefault="00F71D12" w:rsidP="00B76ECB">
      <w:pPr>
        <w:jc w:val="both"/>
        <w:rPr>
          <w:noProof/>
        </w:rPr>
      </w:pPr>
    </w:p>
    <w:p w14:paraId="4DF79D93" w14:textId="21136E57" w:rsidR="004662E1" w:rsidRPr="00275796" w:rsidRDefault="00CF713C" w:rsidP="00FC3C27">
      <w:pPr>
        <w:spacing w:before="0" w:after="0"/>
        <w:jc w:val="both"/>
        <w:rPr>
          <w:noProof/>
        </w:rPr>
      </w:pPr>
      <w:r>
        <w:rPr>
          <w:noProof/>
        </w:rPr>
        <w:lastRenderedPageBreak/>
        <mc:AlternateContent>
          <mc:Choice Requires="wpg">
            <w:drawing>
              <wp:anchor distT="0" distB="0" distL="114300" distR="114300" simplePos="0" relativeHeight="251677696" behindDoc="0" locked="0" layoutInCell="1" allowOverlap="1" wp14:anchorId="088FE35E" wp14:editId="213202CE">
                <wp:simplePos x="0" y="0"/>
                <wp:positionH relativeFrom="column">
                  <wp:posOffset>0</wp:posOffset>
                </wp:positionH>
                <wp:positionV relativeFrom="paragraph">
                  <wp:posOffset>0</wp:posOffset>
                </wp:positionV>
                <wp:extent cx="5486400" cy="4679315"/>
                <wp:effectExtent l="0" t="0" r="0" b="6985"/>
                <wp:wrapTopAndBottom/>
                <wp:docPr id="25" name="Group 25"/>
                <wp:cNvGraphicFramePr/>
                <a:graphic xmlns:a="http://schemas.openxmlformats.org/drawingml/2006/main">
                  <a:graphicData uri="http://schemas.microsoft.com/office/word/2010/wordprocessingGroup">
                    <wpg:wgp>
                      <wpg:cNvGrpSpPr/>
                      <wpg:grpSpPr>
                        <a:xfrm>
                          <a:off x="0" y="0"/>
                          <a:ext cx="5486400" cy="4679315"/>
                          <a:chOff x="0" y="0"/>
                          <a:chExt cx="5486400" cy="4679315"/>
                        </a:xfrm>
                      </wpg:grpSpPr>
                      <pic:pic xmlns:pic="http://schemas.openxmlformats.org/drawingml/2006/picture">
                        <pic:nvPicPr>
                          <pic:cNvPr id="23" name="Picture 23"/>
                          <pic:cNvPicPr>
                            <a:picLocks noChangeAspect="1"/>
                          </pic:cNvPicPr>
                        </pic:nvPicPr>
                        <pic:blipFill>
                          <a:blip r:embed="rId27"/>
                          <a:stretch>
                            <a:fillRect/>
                          </a:stretch>
                        </pic:blipFill>
                        <pic:spPr>
                          <a:xfrm>
                            <a:off x="0" y="0"/>
                            <a:ext cx="5486400" cy="4321175"/>
                          </a:xfrm>
                          <a:prstGeom prst="rect">
                            <a:avLst/>
                          </a:prstGeom>
                        </pic:spPr>
                      </pic:pic>
                      <wps:wsp>
                        <wps:cNvPr id="24" name="Text Box 24"/>
                        <wps:cNvSpPr txBox="1"/>
                        <wps:spPr>
                          <a:xfrm>
                            <a:off x="0" y="4381500"/>
                            <a:ext cx="5486400" cy="297815"/>
                          </a:xfrm>
                          <a:prstGeom prst="rect">
                            <a:avLst/>
                          </a:prstGeom>
                          <a:solidFill>
                            <a:prstClr val="white"/>
                          </a:solidFill>
                          <a:ln>
                            <a:noFill/>
                          </a:ln>
                        </wps:spPr>
                        <wps:txbx>
                          <w:txbxContent>
                            <w:p w14:paraId="6CA8C2F4" w14:textId="4D72BFB5" w:rsidR="00C33144" w:rsidRPr="00FF3CC5" w:rsidRDefault="00C33144" w:rsidP="00CF713C">
                              <w:pPr>
                                <w:pStyle w:val="Caption"/>
                                <w:jc w:val="center"/>
                                <w:rPr>
                                  <w:noProof/>
                                </w:rPr>
                              </w:pPr>
                              <w:bookmarkStart w:id="29" w:name="_Ref36400371"/>
                              <w:r>
                                <w:t xml:space="preserve">Figure </w:t>
                              </w:r>
                              <w:r>
                                <w:fldChar w:fldCharType="begin"/>
                              </w:r>
                              <w:r>
                                <w:instrText xml:space="preserve"> SEQ Figure \* ARABIC </w:instrText>
                              </w:r>
                              <w:r>
                                <w:fldChar w:fldCharType="separate"/>
                              </w:r>
                              <w:r w:rsidR="00F71D12">
                                <w:rPr>
                                  <w:noProof/>
                                </w:rPr>
                                <w:t>7</w:t>
                              </w:r>
                              <w:r>
                                <w:fldChar w:fldCharType="end"/>
                              </w:r>
                              <w:bookmarkEnd w:id="29"/>
                              <w:r>
                                <w:t xml:space="preserve"> - </w:t>
                              </w:r>
                              <w:r>
                                <w:t xml:space="preserve">Map with </w:t>
                              </w:r>
                              <w:r>
                                <w:t>Malaga</w:t>
                              </w:r>
                              <w:r>
                                <w:t xml:space="preserve">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FE35E" id="Group 25" o:spid="_x0000_s1044" style="position:absolute;left:0;text-align:left;margin-left:0;margin-top:0;width:6in;height:368.45pt;z-index:251677696" coordsize="54864,46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">
                <v:shape id="Picture 23" o:spid="_x0000_s1045" type="#_x0000_t75" style="position:absolute;width:54864;height:4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">
                  <v:imagedata r:id="rId28" o:title=""/>
                </v:shape>
                <v:shape id="Text Box 24" o:spid="_x0000_s1046" type="#_x0000_t202" style="position:absolute;top:43815;width:5486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CA8C2F4" w14:textId="4D72BFB5" w:rsidR="00C33144" w:rsidRPr="00FF3CC5" w:rsidRDefault="00C33144" w:rsidP="00CF713C">
                        <w:pPr>
                          <w:pStyle w:val="Caption"/>
                          <w:jc w:val="center"/>
                          <w:rPr>
                            <w:noProof/>
                          </w:rPr>
                        </w:pPr>
                        <w:bookmarkStart w:id="30" w:name="_Ref36400371"/>
                        <w:r>
                          <w:t xml:space="preserve">Figure </w:t>
                        </w:r>
                        <w:r>
                          <w:fldChar w:fldCharType="begin"/>
                        </w:r>
                        <w:r>
                          <w:instrText xml:space="preserve"> SEQ Figure \* ARABIC </w:instrText>
                        </w:r>
                        <w:r>
                          <w:fldChar w:fldCharType="separate"/>
                        </w:r>
                        <w:r w:rsidR="00F71D12">
                          <w:rPr>
                            <w:noProof/>
                          </w:rPr>
                          <w:t>7</w:t>
                        </w:r>
                        <w:r>
                          <w:fldChar w:fldCharType="end"/>
                        </w:r>
                        <w:bookmarkEnd w:id="30"/>
                        <w:r>
                          <w:t xml:space="preserve"> - </w:t>
                        </w:r>
                        <w:r>
                          <w:t xml:space="preserve">Map with </w:t>
                        </w:r>
                        <w:r>
                          <w:t>Malaga</w:t>
                        </w:r>
                        <w:r>
                          <w:t xml:space="preserve"> Clusters</w:t>
                        </w:r>
                      </w:p>
                    </w:txbxContent>
                  </v:textbox>
                </v:shape>
                <w10:wrap type="topAndBottom"/>
              </v:group>
            </w:pict>
          </mc:Fallback>
        </mc:AlternateContent>
      </w:r>
    </w:p>
    <w:p w14:paraId="3EB1ADC6" w14:textId="5111361D" w:rsidR="00B76ECB" w:rsidRPr="002F00D3" w:rsidRDefault="007F6B38" w:rsidP="00B76ECB">
      <w:pPr>
        <w:pStyle w:val="Heading2"/>
        <w:spacing w:before="0"/>
        <w:rPr>
          <w:b/>
          <w:bCs/>
        </w:rPr>
      </w:pPr>
      <w:bookmarkStart w:id="31" w:name="_Toc36410355"/>
      <w:r>
        <w:rPr>
          <w:b/>
          <w:bCs/>
        </w:rPr>
        <w:t>E</w:t>
      </w:r>
      <w:r w:rsidR="00B76ECB">
        <w:rPr>
          <w:b/>
          <w:bCs/>
        </w:rPr>
        <w:t>xamine clusters</w:t>
      </w:r>
      <w:bookmarkEnd w:id="31"/>
    </w:p>
    <w:p w14:paraId="41645C5F" w14:textId="485A6B87" w:rsidR="00B76ECB" w:rsidRDefault="00DC0825" w:rsidP="00B76ECB">
      <w:pPr>
        <w:jc w:val="both"/>
      </w:pPr>
      <w:r>
        <w:t>To conclude, we can examine each cluster and determine which one has a correlation between Malaga and Toronto City neighborhoods. Then, we can understand which are the common venues and similarities in th</w:t>
      </w:r>
      <w:r w:rsidR="00734B62">
        <w:t xml:space="preserve">ese areas. In that manner, we can advise people </w:t>
      </w:r>
      <w:r w:rsidR="00FB3D5E">
        <w:t>who</w:t>
      </w:r>
      <w:r w:rsidR="00734B62">
        <w:t xml:space="preserve"> </w:t>
      </w:r>
      <w:r w:rsidR="00FB3D5E">
        <w:t>want</w:t>
      </w:r>
      <w:r w:rsidR="00734B62">
        <w:t xml:space="preserve"> to move from one city to another about the areas where the lifestyle is in somehow very similar.</w:t>
      </w:r>
    </w:p>
    <w:p w14:paraId="364FAE59" w14:textId="33AE599D" w:rsidR="003F2B06" w:rsidRDefault="003F2B06" w:rsidP="00793348">
      <w:pPr>
        <w:jc w:val="both"/>
      </w:pPr>
    </w:p>
    <w:p w14:paraId="42B0A5D7" w14:textId="0DD6FFBA" w:rsidR="007F1DAF" w:rsidRDefault="007F1DAF" w:rsidP="00793348">
      <w:pPr>
        <w:jc w:val="both"/>
      </w:pPr>
    </w:p>
    <w:p w14:paraId="0C1D3527" w14:textId="5948E766" w:rsidR="007F1DAF" w:rsidRDefault="007F1DAF" w:rsidP="00793348">
      <w:pPr>
        <w:jc w:val="both"/>
      </w:pPr>
    </w:p>
    <w:p w14:paraId="5CE22A11" w14:textId="49473563" w:rsidR="007F1DAF" w:rsidRDefault="007F1DAF" w:rsidP="00793348">
      <w:pPr>
        <w:jc w:val="both"/>
      </w:pPr>
    </w:p>
    <w:p w14:paraId="4BD7FC58" w14:textId="77777777" w:rsidR="007F1DAF" w:rsidRPr="001D1D1F" w:rsidRDefault="007F1DAF" w:rsidP="00793348">
      <w:pPr>
        <w:jc w:val="both"/>
      </w:pPr>
    </w:p>
    <w:p w14:paraId="3AB803D6" w14:textId="67653FBB" w:rsidR="005C1E5E" w:rsidRPr="005C1E5E" w:rsidRDefault="00021082" w:rsidP="005C1E5E">
      <w:pPr>
        <w:pStyle w:val="Heading1"/>
        <w:rPr>
          <w:b/>
          <w:bCs/>
        </w:rPr>
      </w:pPr>
      <w:bookmarkStart w:id="32" w:name="_Toc36410356"/>
      <w:r w:rsidRPr="00021082">
        <w:rPr>
          <w:b/>
          <w:bCs/>
        </w:rPr>
        <w:lastRenderedPageBreak/>
        <w:t>Result</w:t>
      </w:r>
      <w:r w:rsidR="005C1E5E">
        <w:rPr>
          <w:b/>
          <w:bCs/>
        </w:rPr>
        <w:t>s</w:t>
      </w:r>
      <w:bookmarkEnd w:id="32"/>
    </w:p>
    <w:p w14:paraId="04CBF53F" w14:textId="0D29CF66" w:rsidR="0072632C" w:rsidRDefault="003D46FF" w:rsidP="003D46FF">
      <w:pPr>
        <w:jc w:val="both"/>
      </w:pPr>
      <w:r>
        <w:t xml:space="preserve">The first result that needs to be described is the optimal “k”. The optimal number of clusters to be used in our case was </w:t>
      </w:r>
      <w:r w:rsidRPr="003D46FF">
        <w:rPr>
          <w:b/>
          <w:bCs/>
        </w:rPr>
        <w:t>20</w:t>
      </w:r>
      <w:r>
        <w:rPr>
          <w:b/>
          <w:bCs/>
        </w:rPr>
        <w:t xml:space="preserve"> </w:t>
      </w:r>
      <w:r w:rsidR="005C1E5E">
        <w:t>as</w:t>
      </w:r>
      <w:r>
        <w:t xml:space="preserve"> it provided up to </w:t>
      </w:r>
      <w:r w:rsidR="005C1E5E" w:rsidRPr="0072632C">
        <w:rPr>
          <w:b/>
          <w:bCs/>
        </w:rPr>
        <w:t>5 clusters</w:t>
      </w:r>
      <w:r w:rsidR="005C1E5E">
        <w:t xml:space="preserve"> containing neighborhoods from both cities under study. </w:t>
      </w:r>
    </w:p>
    <w:p w14:paraId="18062BC9" w14:textId="7DC937AB" w:rsidR="0072632C" w:rsidRDefault="0072632C" w:rsidP="003D46FF">
      <w:pPr>
        <w:jc w:val="both"/>
      </w:pPr>
      <w:r>
        <w:t>Regarding the clusters identified by K-Means, we can see the outcome below:</w:t>
      </w:r>
    </w:p>
    <w:p w14:paraId="4C6B7939" w14:textId="1EA8EC2F" w:rsidR="0072632C" w:rsidRDefault="0072632C" w:rsidP="0072632C">
      <w:pPr>
        <w:pStyle w:val="ListParagraph"/>
        <w:numPr>
          <w:ilvl w:val="0"/>
          <w:numId w:val="25"/>
        </w:numPr>
        <w:jc w:val="both"/>
      </w:pPr>
      <w:r w:rsidRPr="0072632C">
        <w:rPr>
          <w:b/>
          <w:bCs/>
        </w:rPr>
        <w:t>Clusters 1, 3, 4, 5, 6, 7, 8, 9, 10, 11, 12, 14, 15, 17, 18</w:t>
      </w:r>
      <w:r>
        <w:t xml:space="preserve"> </w:t>
      </w:r>
      <w:r>
        <w:sym w:font="Wingdings" w:char="F0E0"/>
      </w:r>
      <w:r>
        <w:t xml:space="preserve"> THESE CLUSTERS HAVE NO CORRELATION BETWEEN MALAGA AND TORONTO</w:t>
      </w:r>
    </w:p>
    <w:p w14:paraId="517990CE" w14:textId="77777777" w:rsidR="0072632C" w:rsidRDefault="0072632C" w:rsidP="0072632C">
      <w:pPr>
        <w:pStyle w:val="ListParagraph"/>
        <w:jc w:val="both"/>
      </w:pPr>
    </w:p>
    <w:p w14:paraId="589FB1B7" w14:textId="28AF1A5A" w:rsidR="0072632C" w:rsidRDefault="0072632C" w:rsidP="0072632C">
      <w:pPr>
        <w:pStyle w:val="ListParagraph"/>
        <w:numPr>
          <w:ilvl w:val="0"/>
          <w:numId w:val="25"/>
        </w:numPr>
        <w:jc w:val="both"/>
      </w:pPr>
      <w:r w:rsidRPr="00DE101C">
        <w:rPr>
          <w:b/>
          <w:bCs/>
        </w:rPr>
        <w:t xml:space="preserve">Cluster </w:t>
      </w:r>
      <w:r w:rsidR="00DE101C" w:rsidRPr="00DE101C">
        <w:rPr>
          <w:b/>
          <w:bCs/>
        </w:rPr>
        <w:t>0</w:t>
      </w:r>
      <w:r w:rsidRPr="00DE101C">
        <w:rPr>
          <w:b/>
          <w:bCs/>
        </w:rPr>
        <w:t>:</w:t>
      </w:r>
      <w:r>
        <w:t xml:space="preserve"> There is 1 Toronto </w:t>
      </w:r>
      <w:r w:rsidR="00DE101C">
        <w:t>Neighborhood</w:t>
      </w:r>
      <w:r>
        <w:t xml:space="preserve"> and 1 Malaga Neighborhood</w:t>
      </w:r>
    </w:p>
    <w:p w14:paraId="17B6BDE5" w14:textId="77777777" w:rsidR="0072632C" w:rsidRDefault="0072632C" w:rsidP="0072632C">
      <w:pPr>
        <w:pStyle w:val="ListParagraph"/>
        <w:spacing w:before="0"/>
        <w:jc w:val="both"/>
      </w:pPr>
    </w:p>
    <w:p w14:paraId="2E2B380D" w14:textId="6FC87A6F" w:rsidR="00DE101C" w:rsidRDefault="0072632C" w:rsidP="00DE101C">
      <w:pPr>
        <w:pStyle w:val="ListParagraph"/>
        <w:numPr>
          <w:ilvl w:val="0"/>
          <w:numId w:val="25"/>
        </w:numPr>
        <w:spacing w:after="0"/>
        <w:jc w:val="both"/>
      </w:pPr>
      <w:r w:rsidRPr="00DE101C">
        <w:rPr>
          <w:b/>
          <w:bCs/>
        </w:rPr>
        <w:t>Cluster 2:</w:t>
      </w:r>
      <w:r>
        <w:t xml:space="preserve"> There are 6 Toronto </w:t>
      </w:r>
      <w:r w:rsidR="00DE101C">
        <w:t>Neighborhoods</w:t>
      </w:r>
      <w:r>
        <w:t xml:space="preserve"> and 2 Malaga Neighborhoods </w:t>
      </w:r>
    </w:p>
    <w:p w14:paraId="790DF379" w14:textId="77777777" w:rsidR="00DE101C" w:rsidRDefault="00DE101C" w:rsidP="00DE101C">
      <w:pPr>
        <w:spacing w:before="0" w:after="0"/>
        <w:jc w:val="both"/>
      </w:pPr>
    </w:p>
    <w:p w14:paraId="312FEBD1" w14:textId="3A34463D" w:rsidR="0072632C" w:rsidRDefault="0072632C" w:rsidP="00DE101C">
      <w:pPr>
        <w:pStyle w:val="ListParagraph"/>
        <w:numPr>
          <w:ilvl w:val="0"/>
          <w:numId w:val="25"/>
        </w:numPr>
        <w:spacing w:before="0"/>
        <w:jc w:val="both"/>
      </w:pPr>
      <w:r w:rsidRPr="00DE101C">
        <w:rPr>
          <w:b/>
          <w:bCs/>
        </w:rPr>
        <w:t>Cluster 13:</w:t>
      </w:r>
      <w:r>
        <w:t xml:space="preserve"> There are 3 Toronto </w:t>
      </w:r>
      <w:r w:rsidR="00DE101C">
        <w:t>Neighborhoods</w:t>
      </w:r>
      <w:r>
        <w:t xml:space="preserve"> and 1 Malaga Neighborhood</w:t>
      </w:r>
      <w:r w:rsidR="00DE101C">
        <w:t>.</w:t>
      </w:r>
    </w:p>
    <w:p w14:paraId="113C6530" w14:textId="77777777" w:rsidR="00DE101C" w:rsidRPr="00DE101C" w:rsidRDefault="00DE101C" w:rsidP="00DE101C">
      <w:pPr>
        <w:pStyle w:val="ListParagraph"/>
        <w:jc w:val="both"/>
      </w:pPr>
    </w:p>
    <w:p w14:paraId="56EB36AA" w14:textId="7E42555C" w:rsidR="0072632C" w:rsidRDefault="0072632C" w:rsidP="0072632C">
      <w:pPr>
        <w:pStyle w:val="ListParagraph"/>
        <w:numPr>
          <w:ilvl w:val="0"/>
          <w:numId w:val="25"/>
        </w:numPr>
        <w:jc w:val="both"/>
      </w:pPr>
      <w:r w:rsidRPr="00DE101C">
        <w:rPr>
          <w:b/>
          <w:bCs/>
        </w:rPr>
        <w:t>Cluster 16:</w:t>
      </w:r>
      <w:r>
        <w:t xml:space="preserve"> There are 2 Toronto </w:t>
      </w:r>
      <w:r w:rsidR="00DE101C">
        <w:t>Neighborhoods</w:t>
      </w:r>
      <w:r>
        <w:t xml:space="preserve"> and 3 Malaga Neighborhoods</w:t>
      </w:r>
      <w:r w:rsidR="00DE101C">
        <w:t>.</w:t>
      </w:r>
    </w:p>
    <w:p w14:paraId="5F9423C3" w14:textId="77777777" w:rsidR="0072632C" w:rsidRDefault="0072632C" w:rsidP="0072632C">
      <w:pPr>
        <w:pStyle w:val="ListParagraph"/>
        <w:jc w:val="both"/>
      </w:pPr>
    </w:p>
    <w:p w14:paraId="2B698F69" w14:textId="64719E1F" w:rsidR="0072632C" w:rsidRDefault="0072632C" w:rsidP="0072632C">
      <w:pPr>
        <w:pStyle w:val="ListParagraph"/>
        <w:numPr>
          <w:ilvl w:val="0"/>
          <w:numId w:val="25"/>
        </w:numPr>
        <w:jc w:val="both"/>
      </w:pPr>
      <w:r w:rsidRPr="00DE101C">
        <w:rPr>
          <w:b/>
          <w:bCs/>
        </w:rPr>
        <w:t>Cluster 19:</w:t>
      </w:r>
      <w:r>
        <w:t xml:space="preserve"> There are 6 Toronto </w:t>
      </w:r>
      <w:r w:rsidR="00DE101C">
        <w:t>Neighborhoods</w:t>
      </w:r>
      <w:r>
        <w:t xml:space="preserve"> and 2 Malaga Neighborhoods</w:t>
      </w:r>
      <w:r w:rsidR="00DE101C">
        <w:t>.</w:t>
      </w:r>
    </w:p>
    <w:p w14:paraId="2FBB4796" w14:textId="77777777" w:rsidR="008719C6" w:rsidRDefault="008719C6" w:rsidP="008719C6">
      <w:pPr>
        <w:pStyle w:val="ListParagraph"/>
      </w:pPr>
    </w:p>
    <w:p w14:paraId="72038641" w14:textId="0EF4B033" w:rsidR="008719C6" w:rsidRPr="003D46FF" w:rsidRDefault="008719C6" w:rsidP="008719C6">
      <w:pPr>
        <w:jc w:val="both"/>
      </w:pPr>
      <w:r>
        <w:t>Clusters 0, 2, 13 ,16 ,19 are grouped together based on similar nearby venues in each of the neighborhoods. This information is highly relevant so that we can find “mirror” neighborhoods between Malaga and Toronto.</w:t>
      </w:r>
    </w:p>
    <w:p w14:paraId="100B33AE" w14:textId="1A62B85A" w:rsidR="00C53F5C" w:rsidRPr="00C53F5C" w:rsidRDefault="00C53F5C" w:rsidP="00C53F5C">
      <w:pPr>
        <w:pStyle w:val="Heading1"/>
        <w:rPr>
          <w:b/>
          <w:bCs/>
        </w:rPr>
      </w:pPr>
      <w:bookmarkStart w:id="33" w:name="_Toc36410357"/>
      <w:r w:rsidRPr="00C53F5C">
        <w:rPr>
          <w:b/>
          <w:bCs/>
        </w:rPr>
        <w:t>Discussion</w:t>
      </w:r>
      <w:bookmarkEnd w:id="33"/>
    </w:p>
    <w:p w14:paraId="584706E5" w14:textId="34ACCED3" w:rsidR="00C53F5C" w:rsidRDefault="00930526" w:rsidP="00930526">
      <w:pPr>
        <w:jc w:val="both"/>
      </w:pPr>
      <w:r>
        <w:t xml:space="preserve">Based on the results above, the first thing that we can observe is that not all Malaga neighborhoods have been related to some of the Toronto neighborhoods. This means that there are </w:t>
      </w:r>
      <w:r w:rsidRPr="00930526">
        <w:rPr>
          <w:b/>
          <w:bCs/>
        </w:rPr>
        <w:t>2 Malaga neighborhoods where there is no correlation</w:t>
      </w:r>
      <w:r>
        <w:t xml:space="preserve">, in terms of nearby venues, with Toronto neighborhoods. Specifically, they are the neighborhoods from </w:t>
      </w:r>
      <w:r w:rsidRPr="00930526">
        <w:rPr>
          <w:b/>
          <w:bCs/>
        </w:rPr>
        <w:t xml:space="preserve">District “Este” </w:t>
      </w:r>
      <w:r w:rsidRPr="00F70B75">
        <w:t>and</w:t>
      </w:r>
      <w:r w:rsidRPr="00930526">
        <w:rPr>
          <w:b/>
          <w:bCs/>
        </w:rPr>
        <w:t xml:space="preserve"> District “Centro”</w:t>
      </w:r>
      <w:r w:rsidRPr="00930526">
        <w:t xml:space="preserve">. </w:t>
      </w:r>
    </w:p>
    <w:p w14:paraId="64874D5E" w14:textId="0F641C38" w:rsidR="00F70B75" w:rsidRDefault="00F70B75" w:rsidP="00930526">
      <w:pPr>
        <w:jc w:val="both"/>
      </w:pPr>
      <w:r>
        <w:t>Now, we can analyze the other 5 clusters where we have a correlation between cities. If we take a carefully look at the top 10 most common venues in those clusters, we notice the following:</w:t>
      </w:r>
    </w:p>
    <w:p w14:paraId="7512A622" w14:textId="56123710" w:rsidR="00F70B75" w:rsidRDefault="00F70B75" w:rsidP="00F70B75">
      <w:pPr>
        <w:pStyle w:val="ListParagraph"/>
        <w:numPr>
          <w:ilvl w:val="0"/>
          <w:numId w:val="25"/>
        </w:numPr>
        <w:jc w:val="both"/>
      </w:pPr>
      <w:r w:rsidRPr="00DE101C">
        <w:rPr>
          <w:b/>
          <w:bCs/>
        </w:rPr>
        <w:t>Cluster 0:</w:t>
      </w:r>
      <w:r>
        <w:t xml:space="preserve"> </w:t>
      </w:r>
      <w:r w:rsidRPr="00F70B75">
        <w:t xml:space="preserve">main spots are cheap Restaurants and Pubs. Due to this, we can name this cluster as </w:t>
      </w:r>
      <w:r w:rsidRPr="00F70B75">
        <w:rPr>
          <w:b/>
          <w:bCs/>
        </w:rPr>
        <w:t>Teenagers and Nightlife</w:t>
      </w:r>
      <w:r>
        <w:rPr>
          <w:b/>
          <w:bCs/>
        </w:rPr>
        <w:t>.</w:t>
      </w:r>
    </w:p>
    <w:p w14:paraId="677C4B21" w14:textId="77777777" w:rsidR="00F70B75" w:rsidRDefault="00F70B75" w:rsidP="00F70B75">
      <w:pPr>
        <w:pStyle w:val="ListParagraph"/>
        <w:spacing w:before="0"/>
        <w:jc w:val="both"/>
      </w:pPr>
    </w:p>
    <w:p w14:paraId="265B16AB" w14:textId="34A7B7AE" w:rsidR="00F70B75" w:rsidRDefault="00F70B75" w:rsidP="00F70B75">
      <w:pPr>
        <w:pStyle w:val="ListParagraph"/>
        <w:numPr>
          <w:ilvl w:val="0"/>
          <w:numId w:val="25"/>
        </w:numPr>
        <w:spacing w:after="0"/>
        <w:jc w:val="both"/>
      </w:pPr>
      <w:r w:rsidRPr="00DE101C">
        <w:rPr>
          <w:b/>
          <w:bCs/>
        </w:rPr>
        <w:t>Cluster 2:</w:t>
      </w:r>
      <w:r>
        <w:t xml:space="preserve"> </w:t>
      </w:r>
      <w:r w:rsidRPr="00F70B75">
        <w:t xml:space="preserve">main spots are Restaurants (Italian, Fast Food, Japanese ...) and Cafés. Due to this, we can name this cluster as </w:t>
      </w:r>
      <w:r w:rsidRPr="00F70B75">
        <w:rPr>
          <w:b/>
          <w:bCs/>
        </w:rPr>
        <w:t>Restaurants and Cafés</w:t>
      </w:r>
      <w:r>
        <w:rPr>
          <w:b/>
          <w:bCs/>
        </w:rPr>
        <w:t>.</w:t>
      </w:r>
    </w:p>
    <w:p w14:paraId="0F816442" w14:textId="77777777" w:rsidR="00F70B75" w:rsidRDefault="00F70B75" w:rsidP="00F70B75">
      <w:pPr>
        <w:spacing w:before="0" w:after="0"/>
        <w:jc w:val="both"/>
      </w:pPr>
    </w:p>
    <w:p w14:paraId="71EFEC0D" w14:textId="54C54864" w:rsidR="00F70B75" w:rsidRDefault="00F70B75" w:rsidP="00F70B75">
      <w:pPr>
        <w:pStyle w:val="ListParagraph"/>
        <w:numPr>
          <w:ilvl w:val="0"/>
          <w:numId w:val="25"/>
        </w:numPr>
        <w:spacing w:before="0"/>
        <w:jc w:val="both"/>
      </w:pPr>
      <w:r w:rsidRPr="00DE101C">
        <w:rPr>
          <w:b/>
          <w:bCs/>
        </w:rPr>
        <w:lastRenderedPageBreak/>
        <w:t>Cluster 13:</w:t>
      </w:r>
      <w:r>
        <w:rPr>
          <w:b/>
          <w:bCs/>
        </w:rPr>
        <w:t xml:space="preserve"> </w:t>
      </w:r>
      <w:r w:rsidRPr="00F70B75">
        <w:t xml:space="preserve">here </w:t>
      </w:r>
      <w:r w:rsidRPr="00F70B75">
        <w:t xml:space="preserve">there </w:t>
      </w:r>
      <w:r>
        <w:t xml:space="preserve">is </w:t>
      </w:r>
      <w:r w:rsidRPr="00F70B75">
        <w:t xml:space="preserve">a huge mix of everything (shops, cafés, department stores, hotels, pubs ...). Due to this, we can name this cluster as </w:t>
      </w:r>
      <w:r w:rsidRPr="00F70B75">
        <w:rPr>
          <w:b/>
          <w:bCs/>
        </w:rPr>
        <w:t>Regular</w:t>
      </w:r>
      <w:r>
        <w:rPr>
          <w:b/>
          <w:bCs/>
        </w:rPr>
        <w:t xml:space="preserve"> Neighborhood.</w:t>
      </w:r>
    </w:p>
    <w:p w14:paraId="1C3F91C8" w14:textId="77777777" w:rsidR="00F70B75" w:rsidRPr="00DE101C" w:rsidRDefault="00F70B75" w:rsidP="00F70B75">
      <w:pPr>
        <w:pStyle w:val="ListParagraph"/>
        <w:jc w:val="both"/>
      </w:pPr>
    </w:p>
    <w:p w14:paraId="4DC85E3A" w14:textId="5AD8AEDC" w:rsidR="00F70B75" w:rsidRDefault="00F70B75" w:rsidP="00F70B75">
      <w:pPr>
        <w:pStyle w:val="ListParagraph"/>
        <w:numPr>
          <w:ilvl w:val="0"/>
          <w:numId w:val="25"/>
        </w:numPr>
        <w:jc w:val="both"/>
      </w:pPr>
      <w:r w:rsidRPr="00DE101C">
        <w:rPr>
          <w:b/>
          <w:bCs/>
        </w:rPr>
        <w:t>Cluster 16:</w:t>
      </w:r>
      <w:r>
        <w:t xml:space="preserve"> </w:t>
      </w:r>
      <w:r w:rsidRPr="00F70B75">
        <w:t>main spots are places close or related to the sea (Harbors, Ferries, Seafood Restaurants ...</w:t>
      </w:r>
      <w:r w:rsidRPr="00F70B75">
        <w:t>.)</w:t>
      </w:r>
      <w:r w:rsidRPr="00F70B75">
        <w:t xml:space="preserve"> and Farmer </w:t>
      </w:r>
      <w:r w:rsidRPr="00F70B75">
        <w:t>Markets</w:t>
      </w:r>
      <w:r w:rsidRPr="00F70B75">
        <w:t xml:space="preserve">. Due to this, we can name this cluster as </w:t>
      </w:r>
      <w:r w:rsidRPr="00F70B75">
        <w:rPr>
          <w:b/>
          <w:bCs/>
        </w:rPr>
        <w:t>Sea and Farms</w:t>
      </w:r>
      <w:r>
        <w:rPr>
          <w:b/>
          <w:bCs/>
        </w:rPr>
        <w:t>.</w:t>
      </w:r>
    </w:p>
    <w:p w14:paraId="1AD3B63B" w14:textId="77777777" w:rsidR="00F70B75" w:rsidRDefault="00F70B75" w:rsidP="00F70B75">
      <w:pPr>
        <w:pStyle w:val="ListParagraph"/>
        <w:jc w:val="both"/>
      </w:pPr>
    </w:p>
    <w:p w14:paraId="4702C322" w14:textId="0923772D" w:rsidR="00F70B75" w:rsidRDefault="00F70B75" w:rsidP="00F70B75">
      <w:pPr>
        <w:pStyle w:val="ListParagraph"/>
        <w:numPr>
          <w:ilvl w:val="0"/>
          <w:numId w:val="25"/>
        </w:numPr>
        <w:jc w:val="both"/>
      </w:pPr>
      <w:r w:rsidRPr="00DE101C">
        <w:rPr>
          <w:b/>
          <w:bCs/>
        </w:rPr>
        <w:t>Cluster 19:</w:t>
      </w:r>
      <w:r>
        <w:t xml:space="preserve"> </w:t>
      </w:r>
      <w:r w:rsidR="00007600" w:rsidRPr="00007600">
        <w:t xml:space="preserve">main spots are Asian restaurants (sushi, </w:t>
      </w:r>
      <w:r w:rsidR="00007600" w:rsidRPr="00007600">
        <w:t>Japanese</w:t>
      </w:r>
      <w:r w:rsidR="00007600" w:rsidRPr="00007600">
        <w:t xml:space="preserve">, Korean ...), Cafés (or Coffee Shops) and Parks. Due to this, we can name this cluster as </w:t>
      </w:r>
      <w:r w:rsidR="00007600" w:rsidRPr="00007600">
        <w:rPr>
          <w:b/>
          <w:bCs/>
        </w:rPr>
        <w:t>Asian Restaurants, Cafés and Parks</w:t>
      </w:r>
      <w:r w:rsidRPr="00007600">
        <w:rPr>
          <w:b/>
          <w:bCs/>
        </w:rPr>
        <w:t>.</w:t>
      </w:r>
    </w:p>
    <w:p w14:paraId="0E9B40D3" w14:textId="3A708C5B" w:rsidR="00F70B75" w:rsidRDefault="00467540" w:rsidP="00930526">
      <w:pPr>
        <w:jc w:val="both"/>
      </w:pPr>
      <w:r>
        <w:t xml:space="preserve">These cluster names are just a possible proposal to describe somehow what is mainly expected from these neighborhoods, or in other words, which are the principal common interests in these areas. With this information, companies can advise their customer on the better places to move in depending on where they are coming from. </w:t>
      </w:r>
    </w:p>
    <w:p w14:paraId="5AF2DE14" w14:textId="03381F73" w:rsidR="00C53F5C" w:rsidRDefault="00C53F5C" w:rsidP="00C53F5C">
      <w:pPr>
        <w:pStyle w:val="Heading1"/>
        <w:rPr>
          <w:b/>
          <w:bCs/>
        </w:rPr>
      </w:pPr>
      <w:bookmarkStart w:id="34" w:name="_Toc36410358"/>
      <w:r w:rsidRPr="00C53F5C">
        <w:rPr>
          <w:b/>
          <w:bCs/>
        </w:rPr>
        <w:t>Conclusion</w:t>
      </w:r>
      <w:bookmarkEnd w:id="34"/>
    </w:p>
    <w:p w14:paraId="74EB87B9" w14:textId="53BEAFA0" w:rsidR="00F51C1F" w:rsidRDefault="00F51C1F" w:rsidP="00F51C1F">
      <w:pPr>
        <w:jc w:val="both"/>
      </w:pPr>
      <w:r>
        <w:t>In this project we have been able to build a complete system that searches for similar neighborhoods between two cities based on nearby venues by taking advantage of the power of machine learning techniques. Specifically, we have focused on the cities of Malaga and Toronto to develop the idea during the project</w:t>
      </w:r>
      <w:r w:rsidR="007D1EAD">
        <w:t>, managing to propose similar neighborhoods between these 2 cities</w:t>
      </w:r>
      <w:r>
        <w:t>.</w:t>
      </w:r>
    </w:p>
    <w:p w14:paraId="1B1B32A1" w14:textId="4DB7503F" w:rsidR="00C53F5C" w:rsidRPr="00C53F5C" w:rsidRDefault="00F51C1F" w:rsidP="00F51C1F">
      <w:pPr>
        <w:jc w:val="both"/>
      </w:pPr>
      <w:r>
        <w:t xml:space="preserve">We have only considered the frequency of occurrence of nearby venues to feed the clustering algorithm, but there are other factors that could be also introduced to improve or influence the clustering, such as the number of inhabitants or the average rent for an apartment. Future research could go into that direction to include new features in the system. </w:t>
      </w:r>
    </w:p>
    <w:p w14:paraId="5FCD4AA3" w14:textId="6D58112B" w:rsidR="00021082" w:rsidRDefault="00C57285" w:rsidP="00C57285">
      <w:pPr>
        <w:jc w:val="both"/>
      </w:pPr>
      <w:r>
        <w:t>Besides, other clustering techniques could be explored as well as tuning the hyperparameters available for K-Means algorithm. These ideas open interesting lines of research for the future.</w:t>
      </w:r>
    </w:p>
    <w:p w14:paraId="01585E61" w14:textId="0AA279D5" w:rsidR="00C57285" w:rsidRPr="00021082" w:rsidRDefault="00C57285" w:rsidP="00C57285">
      <w:pPr>
        <w:jc w:val="both"/>
      </w:pPr>
      <w:r>
        <w:t xml:space="preserve">In conclusion, this project has been an amazing (and highly recommended) </w:t>
      </w:r>
      <w:bookmarkStart w:id="35" w:name="_GoBack"/>
      <w:bookmarkEnd w:id="35"/>
      <w:r>
        <w:t>journey to produce an valuable end-to-end solution based on machine learning from scratch.</w:t>
      </w:r>
    </w:p>
    <w:sectPr w:rsidR="00C57285" w:rsidRPr="00021082">
      <w:headerReference w:type="default" r:id="rId29"/>
      <w:footerReference w:type="default" r:id="rId30"/>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2C7DB" w14:textId="77777777" w:rsidR="00167D08" w:rsidRDefault="00167D08">
      <w:pPr>
        <w:spacing w:before="0" w:after="0" w:line="240" w:lineRule="auto"/>
      </w:pPr>
      <w:r>
        <w:separator/>
      </w:r>
    </w:p>
  </w:endnote>
  <w:endnote w:type="continuationSeparator" w:id="0">
    <w:p w14:paraId="3D983675" w14:textId="77777777" w:rsidR="00167D08" w:rsidRDefault="00167D0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DA715" w14:textId="77777777" w:rsidR="001F64C6" w:rsidRDefault="001F64C6">
    <w:pPr>
      <w:pStyle w:val="Footer"/>
      <w:jc w:val="center"/>
      <w:rPr>
        <w:caps/>
        <w:noProof/>
        <w:color w:val="3F251D" w:themeColor="accent1"/>
      </w:rPr>
    </w:pPr>
    <w:r>
      <w:rPr>
        <w:caps/>
        <w:color w:val="3F251D" w:themeColor="accent1"/>
      </w:rPr>
      <w:fldChar w:fldCharType="begin"/>
    </w:r>
    <w:r>
      <w:rPr>
        <w:caps/>
        <w:color w:val="3F251D" w:themeColor="accent1"/>
      </w:rPr>
      <w:instrText xml:space="preserve"> PAGE   \* MERGEFORMAT </w:instrText>
    </w:r>
    <w:r>
      <w:rPr>
        <w:caps/>
        <w:color w:val="3F251D" w:themeColor="accent1"/>
      </w:rPr>
      <w:fldChar w:fldCharType="separate"/>
    </w:r>
    <w:r>
      <w:rPr>
        <w:caps/>
        <w:noProof/>
        <w:color w:val="3F251D" w:themeColor="accent1"/>
      </w:rPr>
      <w:t>2</w:t>
    </w:r>
    <w:r>
      <w:rPr>
        <w:caps/>
        <w:noProof/>
        <w:color w:val="3F251D" w:themeColor="accent1"/>
      </w:rPr>
      <w:fldChar w:fldCharType="end"/>
    </w:r>
  </w:p>
  <w:p w14:paraId="0F167E4A" w14:textId="7D31BF87" w:rsidR="001638F6" w:rsidRDefault="001638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CD214" w14:textId="77777777" w:rsidR="00167D08" w:rsidRDefault="00167D08">
      <w:pPr>
        <w:spacing w:before="0" w:after="0" w:line="240" w:lineRule="auto"/>
      </w:pPr>
      <w:r>
        <w:separator/>
      </w:r>
    </w:p>
  </w:footnote>
  <w:footnote w:type="continuationSeparator" w:id="0">
    <w:p w14:paraId="217B5A9F" w14:textId="77777777" w:rsidR="00167D08" w:rsidRDefault="00167D0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851C3" w14:textId="4FB48851" w:rsidR="001F64C6" w:rsidRDefault="001F64C6">
    <w:pPr>
      <w:pStyle w:val="Header"/>
    </w:pPr>
    <w:r>
      <w:t>Capstone Project Report</w:t>
    </w:r>
    <w:r>
      <w:ptab w:relativeTo="margin" w:alignment="center" w:leader="none"/>
    </w:r>
    <w:r>
      <w:t>2020</w:t>
    </w:r>
    <w:r>
      <w:ptab w:relativeTo="margin" w:alignment="right" w:leader="none"/>
    </w:r>
    <w:r>
      <w:t>IBM Data Science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20F6AFA"/>
    <w:multiLevelType w:val="hybridMultilevel"/>
    <w:tmpl w:val="A7862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53A5AF4"/>
    <w:multiLevelType w:val="hybridMultilevel"/>
    <w:tmpl w:val="FDEE3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53A225C9"/>
    <w:multiLevelType w:val="hybridMultilevel"/>
    <w:tmpl w:val="6EE6D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A540026"/>
    <w:multiLevelType w:val="hybridMultilevel"/>
    <w:tmpl w:val="E24E4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6C02176"/>
    <w:multiLevelType w:val="hybridMultilevel"/>
    <w:tmpl w:val="B1E8C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2"/>
  </w:num>
  <w:num w:numId="8">
    <w:abstractNumId w:val="10"/>
  </w:num>
  <w:num w:numId="9">
    <w:abstractNumId w:val="15"/>
  </w:num>
  <w:num w:numId="10">
    <w:abstractNumId w:val="13"/>
  </w:num>
  <w:num w:numId="11">
    <w:abstractNumId w:val="20"/>
  </w:num>
  <w:num w:numId="12">
    <w:abstractNumId w:val="18"/>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7"/>
  </w:num>
  <w:num w:numId="22">
    <w:abstractNumId w:val="19"/>
  </w:num>
  <w:num w:numId="23">
    <w:abstractNumId w:val="11"/>
  </w:num>
  <w:num w:numId="24">
    <w:abstractNumId w:val="1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C07"/>
    <w:rsid w:val="00004659"/>
    <w:rsid w:val="00007600"/>
    <w:rsid w:val="00011D8A"/>
    <w:rsid w:val="00021082"/>
    <w:rsid w:val="00051571"/>
    <w:rsid w:val="0005220E"/>
    <w:rsid w:val="00057047"/>
    <w:rsid w:val="000748AA"/>
    <w:rsid w:val="00092651"/>
    <w:rsid w:val="000B10E3"/>
    <w:rsid w:val="00113DD9"/>
    <w:rsid w:val="00131247"/>
    <w:rsid w:val="00153B2B"/>
    <w:rsid w:val="00155295"/>
    <w:rsid w:val="00155CDD"/>
    <w:rsid w:val="001632C5"/>
    <w:rsid w:val="001638F6"/>
    <w:rsid w:val="00167D08"/>
    <w:rsid w:val="001A2000"/>
    <w:rsid w:val="001A5D9C"/>
    <w:rsid w:val="001D1D1F"/>
    <w:rsid w:val="001E5948"/>
    <w:rsid w:val="001F34BD"/>
    <w:rsid w:val="001F5261"/>
    <w:rsid w:val="001F64C6"/>
    <w:rsid w:val="00217DCA"/>
    <w:rsid w:val="00255673"/>
    <w:rsid w:val="00273A11"/>
    <w:rsid w:val="00275796"/>
    <w:rsid w:val="002C6EE2"/>
    <w:rsid w:val="002E490D"/>
    <w:rsid w:val="002F00D3"/>
    <w:rsid w:val="00304CCD"/>
    <w:rsid w:val="003054D1"/>
    <w:rsid w:val="00306C07"/>
    <w:rsid w:val="0031171C"/>
    <w:rsid w:val="0031174C"/>
    <w:rsid w:val="00314DDD"/>
    <w:rsid w:val="003209D6"/>
    <w:rsid w:val="00321742"/>
    <w:rsid w:val="00334A73"/>
    <w:rsid w:val="003422FF"/>
    <w:rsid w:val="003512C1"/>
    <w:rsid w:val="00397C52"/>
    <w:rsid w:val="003B4C94"/>
    <w:rsid w:val="003D46FF"/>
    <w:rsid w:val="003F2B06"/>
    <w:rsid w:val="003F3321"/>
    <w:rsid w:val="0043294E"/>
    <w:rsid w:val="00436F3F"/>
    <w:rsid w:val="004662E1"/>
    <w:rsid w:val="00467540"/>
    <w:rsid w:val="004952C4"/>
    <w:rsid w:val="004A3D4A"/>
    <w:rsid w:val="004A6721"/>
    <w:rsid w:val="004F1132"/>
    <w:rsid w:val="00507E79"/>
    <w:rsid w:val="0055357C"/>
    <w:rsid w:val="00582532"/>
    <w:rsid w:val="005A1C5A"/>
    <w:rsid w:val="005B0685"/>
    <w:rsid w:val="005C1E5E"/>
    <w:rsid w:val="005E2F79"/>
    <w:rsid w:val="0065691C"/>
    <w:rsid w:val="00686D04"/>
    <w:rsid w:val="00690EFD"/>
    <w:rsid w:val="00691FF6"/>
    <w:rsid w:val="00696590"/>
    <w:rsid w:val="00696DBE"/>
    <w:rsid w:val="006A59A8"/>
    <w:rsid w:val="006A6160"/>
    <w:rsid w:val="006B0B10"/>
    <w:rsid w:val="006C76F5"/>
    <w:rsid w:val="006D78CA"/>
    <w:rsid w:val="006E0DD0"/>
    <w:rsid w:val="006F233D"/>
    <w:rsid w:val="006F42A1"/>
    <w:rsid w:val="00700C39"/>
    <w:rsid w:val="007021DE"/>
    <w:rsid w:val="0072632C"/>
    <w:rsid w:val="0072696A"/>
    <w:rsid w:val="00732607"/>
    <w:rsid w:val="00734B62"/>
    <w:rsid w:val="00746C70"/>
    <w:rsid w:val="007642F3"/>
    <w:rsid w:val="00764F63"/>
    <w:rsid w:val="007678EB"/>
    <w:rsid w:val="00793348"/>
    <w:rsid w:val="00794AFB"/>
    <w:rsid w:val="007B216B"/>
    <w:rsid w:val="007D1EAD"/>
    <w:rsid w:val="007D212B"/>
    <w:rsid w:val="007D488A"/>
    <w:rsid w:val="007D549E"/>
    <w:rsid w:val="007E3A1A"/>
    <w:rsid w:val="007F1DAF"/>
    <w:rsid w:val="007F5810"/>
    <w:rsid w:val="007F590D"/>
    <w:rsid w:val="007F6B38"/>
    <w:rsid w:val="0080542A"/>
    <w:rsid w:val="00844483"/>
    <w:rsid w:val="00844A5C"/>
    <w:rsid w:val="00851E26"/>
    <w:rsid w:val="008719C6"/>
    <w:rsid w:val="00882CC6"/>
    <w:rsid w:val="008C6AF9"/>
    <w:rsid w:val="008D3503"/>
    <w:rsid w:val="00906715"/>
    <w:rsid w:val="009131B3"/>
    <w:rsid w:val="009150B4"/>
    <w:rsid w:val="00930526"/>
    <w:rsid w:val="00932EDE"/>
    <w:rsid w:val="00934F1C"/>
    <w:rsid w:val="00942086"/>
    <w:rsid w:val="00946BFB"/>
    <w:rsid w:val="00960142"/>
    <w:rsid w:val="009619E6"/>
    <w:rsid w:val="009D1B14"/>
    <w:rsid w:val="009D2231"/>
    <w:rsid w:val="00A01B83"/>
    <w:rsid w:val="00A103AF"/>
    <w:rsid w:val="00A122DB"/>
    <w:rsid w:val="00A21625"/>
    <w:rsid w:val="00A83DAA"/>
    <w:rsid w:val="00A84B79"/>
    <w:rsid w:val="00A84BA7"/>
    <w:rsid w:val="00AA4371"/>
    <w:rsid w:val="00AD165F"/>
    <w:rsid w:val="00AD63C6"/>
    <w:rsid w:val="00AE5D02"/>
    <w:rsid w:val="00AF1742"/>
    <w:rsid w:val="00AF4FEB"/>
    <w:rsid w:val="00B40F7C"/>
    <w:rsid w:val="00B4678F"/>
    <w:rsid w:val="00B47B7A"/>
    <w:rsid w:val="00B561C2"/>
    <w:rsid w:val="00B646B8"/>
    <w:rsid w:val="00B74F23"/>
    <w:rsid w:val="00B76ECB"/>
    <w:rsid w:val="00B86346"/>
    <w:rsid w:val="00BB6F7A"/>
    <w:rsid w:val="00BC7538"/>
    <w:rsid w:val="00BE2C80"/>
    <w:rsid w:val="00BE3DC7"/>
    <w:rsid w:val="00C31A17"/>
    <w:rsid w:val="00C33144"/>
    <w:rsid w:val="00C33529"/>
    <w:rsid w:val="00C53F5C"/>
    <w:rsid w:val="00C57285"/>
    <w:rsid w:val="00C63E28"/>
    <w:rsid w:val="00C73679"/>
    <w:rsid w:val="00C77447"/>
    <w:rsid w:val="00C80BD4"/>
    <w:rsid w:val="00C9375E"/>
    <w:rsid w:val="00CA6211"/>
    <w:rsid w:val="00CA6B54"/>
    <w:rsid w:val="00CB31E3"/>
    <w:rsid w:val="00CE7FC8"/>
    <w:rsid w:val="00CF027A"/>
    <w:rsid w:val="00CF3A42"/>
    <w:rsid w:val="00CF713C"/>
    <w:rsid w:val="00CF749E"/>
    <w:rsid w:val="00D32BCB"/>
    <w:rsid w:val="00D36CD0"/>
    <w:rsid w:val="00D442CF"/>
    <w:rsid w:val="00D5413C"/>
    <w:rsid w:val="00D54EF5"/>
    <w:rsid w:val="00D57C72"/>
    <w:rsid w:val="00D57E34"/>
    <w:rsid w:val="00D62921"/>
    <w:rsid w:val="00D679C4"/>
    <w:rsid w:val="00D82B84"/>
    <w:rsid w:val="00D862CB"/>
    <w:rsid w:val="00DC07A3"/>
    <w:rsid w:val="00DC0825"/>
    <w:rsid w:val="00DC38E3"/>
    <w:rsid w:val="00DE101C"/>
    <w:rsid w:val="00DE3D61"/>
    <w:rsid w:val="00DE4120"/>
    <w:rsid w:val="00E01DED"/>
    <w:rsid w:val="00E11B8A"/>
    <w:rsid w:val="00E605A6"/>
    <w:rsid w:val="00E72A71"/>
    <w:rsid w:val="00E80850"/>
    <w:rsid w:val="00E9682E"/>
    <w:rsid w:val="00EF4D10"/>
    <w:rsid w:val="00EF5AF6"/>
    <w:rsid w:val="00F12BFD"/>
    <w:rsid w:val="00F177D1"/>
    <w:rsid w:val="00F229C2"/>
    <w:rsid w:val="00F34DEA"/>
    <w:rsid w:val="00F51C1F"/>
    <w:rsid w:val="00F677F9"/>
    <w:rsid w:val="00F70B75"/>
    <w:rsid w:val="00F71D12"/>
    <w:rsid w:val="00F77E35"/>
    <w:rsid w:val="00FB3D5E"/>
    <w:rsid w:val="00FC3C27"/>
    <w:rsid w:val="00FD1504"/>
    <w:rsid w:val="00FD3EF3"/>
    <w:rsid w:val="00FD50AA"/>
    <w:rsid w:val="00FE4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B769AC"/>
  <w15:chartTrackingRefBased/>
  <w15:docId w15:val="{0CF76423-7911-4CCF-A4DD-FD24D3785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504"/>
  </w:style>
  <w:style w:type="paragraph" w:styleId="Heading1">
    <w:name w:val="heading 1"/>
    <w:basedOn w:val="Normal"/>
    <w:next w:val="Normal"/>
    <w:link w:val="Heading1Ch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1F64C6"/>
    <w:rPr>
      <w:color w:val="993E21" w:themeColor="hyperlink"/>
      <w:u w:val="single"/>
    </w:rPr>
  </w:style>
  <w:style w:type="character" w:styleId="EndnoteReference">
    <w:name w:val="endnote reference"/>
    <w:basedOn w:val="DefaultParagraphFont"/>
    <w:uiPriority w:val="99"/>
    <w:semiHidden/>
    <w:unhideWhenUsed/>
    <w:rsid w:val="001F64C6"/>
    <w:rPr>
      <w:vertAlign w:val="superscript"/>
    </w:rPr>
  </w:style>
  <w:style w:type="paragraph" w:styleId="ListParagraph">
    <w:name w:val="List Paragraph"/>
    <w:basedOn w:val="Normal"/>
    <w:uiPriority w:val="34"/>
    <w:semiHidden/>
    <w:qFormat/>
    <w:rsid w:val="006A59A8"/>
    <w:pPr>
      <w:ind w:left="720"/>
      <w:contextualSpacing/>
    </w:pPr>
  </w:style>
  <w:style w:type="character" w:styleId="FollowedHyperlink">
    <w:name w:val="FollowedHyperlink"/>
    <w:basedOn w:val="DefaultParagraphFont"/>
    <w:uiPriority w:val="99"/>
    <w:semiHidden/>
    <w:unhideWhenUsed/>
    <w:rsid w:val="00946BFB"/>
    <w:rPr>
      <w:color w:val="956400" w:themeColor="followedHyperlink"/>
      <w:u w:val="single"/>
    </w:rPr>
  </w:style>
  <w:style w:type="paragraph" w:customStyle="1" w:styleId="hk">
    <w:name w:val="hk"/>
    <w:basedOn w:val="Normal"/>
    <w:rsid w:val="0031174C"/>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character" w:styleId="Strong">
    <w:name w:val="Strong"/>
    <w:basedOn w:val="DefaultParagraphFont"/>
    <w:uiPriority w:val="22"/>
    <w:qFormat/>
    <w:rsid w:val="0031174C"/>
    <w:rPr>
      <w:b/>
      <w:bCs/>
    </w:rPr>
  </w:style>
  <w:style w:type="character" w:styleId="UnresolvedMention">
    <w:name w:val="Unresolved Mention"/>
    <w:basedOn w:val="DefaultParagraphFont"/>
    <w:uiPriority w:val="99"/>
    <w:semiHidden/>
    <w:unhideWhenUsed/>
    <w:rsid w:val="00C736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946456">
      <w:bodyDiv w:val="1"/>
      <w:marLeft w:val="0"/>
      <w:marRight w:val="0"/>
      <w:marTop w:val="0"/>
      <w:marBottom w:val="0"/>
      <w:divBdr>
        <w:top w:val="none" w:sz="0" w:space="0" w:color="auto"/>
        <w:left w:val="none" w:sz="0" w:space="0" w:color="auto"/>
        <w:bottom w:val="none" w:sz="0" w:space="0" w:color="auto"/>
        <w:right w:val="none" w:sz="0" w:space="0" w:color="auto"/>
      </w:divBdr>
    </w:div>
    <w:div w:id="66344028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47772588">
      <w:bodyDiv w:val="1"/>
      <w:marLeft w:val="0"/>
      <w:marRight w:val="0"/>
      <w:marTop w:val="0"/>
      <w:marBottom w:val="0"/>
      <w:divBdr>
        <w:top w:val="none" w:sz="0" w:space="0" w:color="auto"/>
        <w:left w:val="none" w:sz="0" w:space="0" w:color="auto"/>
        <w:bottom w:val="none" w:sz="0" w:space="0" w:color="auto"/>
        <w:right w:val="none" w:sz="0" w:space="0" w:color="auto"/>
      </w:divBdr>
    </w:div>
    <w:div w:id="1464931522">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06368894">
      <w:bodyDiv w:val="1"/>
      <w:marLeft w:val="0"/>
      <w:marRight w:val="0"/>
      <w:marTop w:val="0"/>
      <w:marBottom w:val="0"/>
      <w:divBdr>
        <w:top w:val="none" w:sz="0" w:space="0" w:color="auto"/>
        <w:left w:val="none" w:sz="0" w:space="0" w:color="auto"/>
        <w:bottom w:val="none" w:sz="0" w:space="0" w:color="auto"/>
        <w:right w:val="none" w:sz="0" w:space="0" w:color="auto"/>
      </w:divBdr>
    </w:div>
    <w:div w:id="1885170894">
      <w:bodyDiv w:val="1"/>
      <w:marLeft w:val="0"/>
      <w:marRight w:val="0"/>
      <w:marTop w:val="0"/>
      <w:marBottom w:val="0"/>
      <w:divBdr>
        <w:top w:val="none" w:sz="0" w:space="0" w:color="auto"/>
        <w:left w:val="none" w:sz="0" w:space="0" w:color="auto"/>
        <w:bottom w:val="none" w:sz="0" w:space="0" w:color="auto"/>
        <w:right w:val="none" w:sz="0" w:space="0" w:color="auto"/>
      </w:divBdr>
      <w:divsChild>
        <w:div w:id="717437652">
          <w:marLeft w:val="0"/>
          <w:marRight w:val="0"/>
          <w:marTop w:val="0"/>
          <w:marBottom w:val="0"/>
          <w:divBdr>
            <w:top w:val="none" w:sz="0" w:space="0" w:color="auto"/>
            <w:left w:val="none" w:sz="0" w:space="0" w:color="auto"/>
            <w:bottom w:val="none" w:sz="0" w:space="0" w:color="auto"/>
            <w:right w:val="none" w:sz="0" w:space="0" w:color="auto"/>
          </w:divBdr>
          <w:divsChild>
            <w:div w:id="1825387224">
              <w:marLeft w:val="0"/>
              <w:marRight w:val="0"/>
              <w:marTop w:val="0"/>
              <w:marBottom w:val="0"/>
              <w:divBdr>
                <w:top w:val="none" w:sz="0" w:space="0" w:color="auto"/>
                <w:left w:val="none" w:sz="0" w:space="0" w:color="auto"/>
                <w:bottom w:val="none" w:sz="0" w:space="0" w:color="auto"/>
                <w:right w:val="none" w:sz="0" w:space="0" w:color="auto"/>
              </w:divBdr>
              <w:divsChild>
                <w:div w:id="1815367218">
                  <w:marLeft w:val="0"/>
                  <w:marRight w:val="0"/>
                  <w:marTop w:val="100"/>
                  <w:marBottom w:val="100"/>
                  <w:divBdr>
                    <w:top w:val="none" w:sz="0" w:space="0" w:color="auto"/>
                    <w:left w:val="none" w:sz="0" w:space="0" w:color="auto"/>
                    <w:bottom w:val="none" w:sz="0" w:space="0" w:color="auto"/>
                    <w:right w:val="none" w:sz="0" w:space="0" w:color="auto"/>
                  </w:divBdr>
                  <w:divsChild>
                    <w:div w:id="918833750">
                      <w:marLeft w:val="0"/>
                      <w:marRight w:val="0"/>
                      <w:marTop w:val="0"/>
                      <w:marBottom w:val="0"/>
                      <w:divBdr>
                        <w:top w:val="none" w:sz="0" w:space="0" w:color="auto"/>
                        <w:left w:val="none" w:sz="0" w:space="0" w:color="auto"/>
                        <w:bottom w:val="none" w:sz="0" w:space="0" w:color="auto"/>
                        <w:right w:val="none" w:sz="0" w:space="0" w:color="auto"/>
                      </w:divBdr>
                      <w:divsChild>
                        <w:div w:id="1491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866478">
      <w:bodyDiv w:val="1"/>
      <w:marLeft w:val="0"/>
      <w:marRight w:val="0"/>
      <w:marTop w:val="0"/>
      <w:marBottom w:val="0"/>
      <w:divBdr>
        <w:top w:val="none" w:sz="0" w:space="0" w:color="auto"/>
        <w:left w:val="none" w:sz="0" w:space="0" w:color="auto"/>
        <w:bottom w:val="none" w:sz="0" w:space="0" w:color="auto"/>
        <w:right w:val="none" w:sz="0" w:space="0" w:color="auto"/>
      </w:divBdr>
      <w:divsChild>
        <w:div w:id="1074670411">
          <w:marLeft w:val="0"/>
          <w:marRight w:val="0"/>
          <w:marTop w:val="0"/>
          <w:marBottom w:val="0"/>
          <w:divBdr>
            <w:top w:val="none" w:sz="0" w:space="0" w:color="auto"/>
            <w:left w:val="none" w:sz="0" w:space="0" w:color="auto"/>
            <w:bottom w:val="none" w:sz="0" w:space="0" w:color="auto"/>
            <w:right w:val="none" w:sz="0" w:space="0" w:color="auto"/>
          </w:divBdr>
          <w:divsChild>
            <w:div w:id="501091924">
              <w:marLeft w:val="0"/>
              <w:marRight w:val="0"/>
              <w:marTop w:val="0"/>
              <w:marBottom w:val="0"/>
              <w:divBdr>
                <w:top w:val="none" w:sz="0" w:space="0" w:color="auto"/>
                <w:left w:val="none" w:sz="0" w:space="0" w:color="auto"/>
                <w:bottom w:val="none" w:sz="0" w:space="0" w:color="auto"/>
                <w:right w:val="none" w:sz="0" w:space="0" w:color="auto"/>
              </w:divBdr>
              <w:divsChild>
                <w:div w:id="246886601">
                  <w:marLeft w:val="0"/>
                  <w:marRight w:val="0"/>
                  <w:marTop w:val="100"/>
                  <w:marBottom w:val="100"/>
                  <w:divBdr>
                    <w:top w:val="none" w:sz="0" w:space="0" w:color="auto"/>
                    <w:left w:val="none" w:sz="0" w:space="0" w:color="auto"/>
                    <w:bottom w:val="none" w:sz="0" w:space="0" w:color="auto"/>
                    <w:right w:val="none" w:sz="0" w:space="0" w:color="auto"/>
                  </w:divBdr>
                  <w:divsChild>
                    <w:div w:id="199980371">
                      <w:marLeft w:val="0"/>
                      <w:marRight w:val="0"/>
                      <w:marTop w:val="0"/>
                      <w:marBottom w:val="0"/>
                      <w:divBdr>
                        <w:top w:val="none" w:sz="0" w:space="0" w:color="auto"/>
                        <w:left w:val="none" w:sz="0" w:space="0" w:color="auto"/>
                        <w:bottom w:val="none" w:sz="0" w:space="0" w:color="auto"/>
                        <w:right w:val="none" w:sz="0" w:space="0" w:color="auto"/>
                      </w:divBdr>
                      <w:divsChild>
                        <w:div w:id="190298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List_of_postal_codes_of_Canada:_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developer.foursquare.com/docs/api/venues/search"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iki.openstreetmap.org/wiki/ES:Lugares_en_M%C3%A1laga"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en.wikipedia.org/wiki/List_of_postal_codes_of_Canada:_M"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iki.openstreetmap.org/wiki/ES:Lugares_en_M%C3%A1lag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JUOGAZ\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920C8-585A-493C-BFA5-EB50F3795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cover.dotx</Template>
  <TotalTime>18858</TotalTime>
  <Pages>11</Pages>
  <Words>2403</Words>
  <Characters>13700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Antonio García Fernández</dc:creator>
  <cp:keywords/>
  <cp:lastModifiedBy>Juan Antonio García Fernández</cp:lastModifiedBy>
  <cp:revision>183</cp:revision>
  <dcterms:created xsi:type="dcterms:W3CDTF">2019-12-30T15:51:00Z</dcterms:created>
  <dcterms:modified xsi:type="dcterms:W3CDTF">2020-03-29T19:44:00Z</dcterms:modified>
  <cp:version/>
</cp:coreProperties>
</file>